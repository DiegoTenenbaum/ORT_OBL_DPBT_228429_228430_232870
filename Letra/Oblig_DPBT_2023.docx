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3AB2" w14:textId="27228250" w:rsidR="00C11462" w:rsidRDefault="00C11462" w:rsidP="00C11462">
      <w:pPr>
        <w:pStyle w:val="Ttulo"/>
        <w:rPr>
          <w:rFonts w:eastAsia="Calibri Light" w:cs="Calibri Light"/>
          <w:color w:val="2E74B5" w:themeColor="accent1" w:themeShade="BF"/>
        </w:rPr>
      </w:pPr>
      <w:r w:rsidRPr="202A0413">
        <w:rPr>
          <w:rFonts w:eastAsia="Calibri Light" w:cs="Calibri Light"/>
          <w:color w:val="2E74B5" w:themeColor="accent1" w:themeShade="BF"/>
        </w:rPr>
        <w:t xml:space="preserve">Obligatorio de Métodos de Ingeniería – </w:t>
      </w:r>
      <w:r w:rsidR="0012675D">
        <w:rPr>
          <w:rFonts w:eastAsia="Calibri Light" w:cs="Calibri Light"/>
          <w:color w:val="2E74B5" w:themeColor="accent1" w:themeShade="BF"/>
        </w:rPr>
        <w:t>agosto</w:t>
      </w:r>
      <w:r w:rsidRPr="202A0413">
        <w:rPr>
          <w:rFonts w:eastAsia="Calibri Light" w:cs="Calibri Light"/>
          <w:color w:val="2E74B5" w:themeColor="accent1" w:themeShade="BF"/>
        </w:rPr>
        <w:t xml:space="preserve"> de 202</w:t>
      </w:r>
      <w:r w:rsidR="00D125A2">
        <w:rPr>
          <w:rFonts w:eastAsia="Calibri Light" w:cs="Calibri Light"/>
          <w:color w:val="2E74B5" w:themeColor="accent1" w:themeShade="BF"/>
        </w:rPr>
        <w:t>3</w:t>
      </w:r>
      <w:r w:rsidRPr="202A0413">
        <w:rPr>
          <w:rFonts w:eastAsia="Calibri Light" w:cs="Calibri Light"/>
          <w:color w:val="2E74B5" w:themeColor="accent1" w:themeShade="BF"/>
        </w:rPr>
        <w:t xml:space="preserve"> </w:t>
      </w:r>
    </w:p>
    <w:p w14:paraId="4CD99056" w14:textId="77777777" w:rsidR="00C11462" w:rsidRDefault="00C11462" w:rsidP="00C11462">
      <w:pPr>
        <w:jc w:val="center"/>
        <w:rPr>
          <w:rFonts w:ascii="Calibri Light" w:eastAsia="Calibri Light" w:hAnsi="Calibri Light" w:cs="Calibri Light"/>
          <w:color w:val="2E74B5" w:themeColor="accent1" w:themeShade="BF"/>
          <w:sz w:val="22"/>
          <w:szCs w:val="22"/>
        </w:rPr>
      </w:pPr>
      <w:r w:rsidRPr="08B37B5F">
        <w:rPr>
          <w:rFonts w:ascii="Calibri Light" w:eastAsia="Calibri Light" w:hAnsi="Calibri Light" w:cs="Calibri Light"/>
          <w:color w:val="2E74B5" w:themeColor="accent1" w:themeShade="BF"/>
          <w:sz w:val="22"/>
          <w:szCs w:val="22"/>
        </w:rPr>
        <w:t>(Mínimo 30 puntos, Máximo 60 puntos, con 2da instancia)</w:t>
      </w:r>
    </w:p>
    <w:p w14:paraId="51830CA2" w14:textId="77777777" w:rsidR="00C11462" w:rsidRPr="00C90F43" w:rsidRDefault="00C11462" w:rsidP="00C1146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B887114" w14:textId="1CA180B0" w:rsidR="00C11462" w:rsidRPr="00C90F43" w:rsidRDefault="00C11462" w:rsidP="00C11462">
      <w:pPr>
        <w:jc w:val="both"/>
        <w:rPr>
          <w:rFonts w:asciiTheme="minorHAnsi" w:eastAsia="Calibri" w:hAnsiTheme="minorHAnsi" w:cstheme="minorBid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>El objetivo del obligatorio es la identificación de un desafío y el diseño de una solución. Como resultado s</w:t>
      </w:r>
      <w:r w:rsidRPr="535496DC">
        <w:rPr>
          <w:rFonts w:asciiTheme="minorHAnsi" w:eastAsia="Calibri" w:hAnsiTheme="minorHAnsi" w:cstheme="minorBidi"/>
          <w:sz w:val="22"/>
          <w:szCs w:val="22"/>
          <w:u w:val="single"/>
        </w:rPr>
        <w:t xml:space="preserve">e espera que </w:t>
      </w:r>
      <w:r w:rsidR="004C1563">
        <w:rPr>
          <w:rFonts w:asciiTheme="minorHAnsi" w:eastAsia="Calibri" w:hAnsiTheme="minorHAnsi" w:cstheme="minorBidi"/>
          <w:sz w:val="22"/>
          <w:szCs w:val="22"/>
          <w:u w:val="single"/>
        </w:rPr>
        <w:t xml:space="preserve">el estudiante </w:t>
      </w:r>
      <w:r w:rsidRPr="535496DC">
        <w:rPr>
          <w:rFonts w:asciiTheme="minorHAnsi" w:eastAsia="Calibri" w:hAnsiTheme="minorHAnsi" w:cstheme="minorBidi"/>
          <w:sz w:val="22"/>
          <w:szCs w:val="22"/>
          <w:u w:val="single"/>
        </w:rPr>
        <w:t xml:space="preserve">aplique y documente los principios y técnicas de </w:t>
      </w:r>
      <w:r w:rsidRPr="535496DC">
        <w:rPr>
          <w:rFonts w:asciiTheme="minorHAnsi" w:eastAsia="Calibri" w:hAnsiTheme="minorHAnsi" w:cstheme="minorBidi"/>
          <w:i/>
          <w:iCs/>
          <w:sz w:val="22"/>
          <w:szCs w:val="22"/>
          <w:u w:val="single"/>
        </w:rPr>
        <w:t>Design Thinking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, que presente evidencia del trabajo realizado y muestre la solución conceptual a la </w:t>
      </w:r>
      <w:r w:rsidR="00EF1CE4">
        <w:rPr>
          <w:rFonts w:asciiTheme="minorHAnsi" w:eastAsia="Calibri" w:hAnsiTheme="minorHAnsi" w:cstheme="minorBidi"/>
          <w:sz w:val="22"/>
          <w:szCs w:val="22"/>
        </w:rPr>
        <w:t>que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 llegue.</w:t>
      </w:r>
    </w:p>
    <w:p w14:paraId="2C66D805" w14:textId="77777777" w:rsidR="00C11462" w:rsidRPr="00C90F43" w:rsidRDefault="00C11462" w:rsidP="00C1146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7A03CC" w14:textId="77777777" w:rsidR="00C11462" w:rsidRPr="00C90F43" w:rsidRDefault="00C11462" w:rsidP="00C11462">
      <w:pPr>
        <w:jc w:val="both"/>
        <w:rPr>
          <w:rFonts w:asciiTheme="minorHAns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>Para la realización del trabajo se espera que cada equipo:</w:t>
      </w:r>
    </w:p>
    <w:p w14:paraId="63F063A0" w14:textId="49106BAB" w:rsidR="00C11462" w:rsidRPr="00C90F43" w:rsidRDefault="00C11462" w:rsidP="028F94F5">
      <w:pPr>
        <w:numPr>
          <w:ilvl w:val="0"/>
          <w:numId w:val="8"/>
        </w:numPr>
        <w:jc w:val="both"/>
        <w:rPr>
          <w:rFonts w:asciiTheme="minorHAnsi" w:eastAsia="Calibri" w:hAnsiTheme="minorHAnsi" w:cstheme="minorBidi"/>
          <w:sz w:val="22"/>
          <w:szCs w:val="22"/>
        </w:rPr>
      </w:pPr>
      <w:r w:rsidRPr="028F94F5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Seleccione un tema </w:t>
      </w:r>
      <w:r w:rsidR="004C1563" w:rsidRPr="028F94F5">
        <w:rPr>
          <w:rFonts w:asciiTheme="minorHAnsi" w:eastAsia="Calibri" w:hAnsiTheme="minorHAnsi" w:cstheme="minorBidi"/>
          <w:sz w:val="22"/>
          <w:szCs w:val="22"/>
        </w:rPr>
        <w:t xml:space="preserve">de la lista </w:t>
      </w:r>
      <w:r w:rsidR="004C1563" w:rsidRPr="028F94F5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del apartado “Temas para los desafíos”, </w:t>
      </w:r>
      <w:r w:rsidR="004C1563" w:rsidRPr="028F94F5">
        <w:rPr>
          <w:rFonts w:asciiTheme="minorHAnsi" w:eastAsia="Calibri" w:hAnsiTheme="minorHAnsi" w:cstheme="minorBidi"/>
          <w:sz w:val="22"/>
          <w:szCs w:val="22"/>
        </w:rPr>
        <w:t>ubicada al final de este documento,</w:t>
      </w:r>
      <w:r w:rsidR="004C1563" w:rsidRPr="028F94F5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 w:rsidRPr="028F94F5">
        <w:rPr>
          <w:rFonts w:asciiTheme="minorHAnsi" w:eastAsia="Calibri" w:hAnsiTheme="minorHAnsi" w:cstheme="minorBidi"/>
          <w:b/>
          <w:bCs/>
          <w:sz w:val="22"/>
          <w:szCs w:val="22"/>
        </w:rPr>
        <w:t>y proponga un desafío</w:t>
      </w:r>
      <w:r w:rsidRPr="028F94F5">
        <w:rPr>
          <w:rFonts w:asciiTheme="minorHAnsi" w:eastAsia="Calibri" w:hAnsiTheme="minorHAnsi" w:cstheme="minorBidi"/>
          <w:sz w:val="22"/>
          <w:szCs w:val="22"/>
        </w:rPr>
        <w:t xml:space="preserve">. El equipo debe acordar con el docente el desafío y conseguir su consentimiento. </w:t>
      </w:r>
    </w:p>
    <w:p w14:paraId="0049A0EC" w14:textId="5C04662F" w:rsidR="009A205E" w:rsidRPr="008B6CB6" w:rsidRDefault="00CC6569" w:rsidP="48D58920">
      <w:pPr>
        <w:numPr>
          <w:ilvl w:val="0"/>
          <w:numId w:val="8"/>
        </w:numPr>
        <w:jc w:val="both"/>
        <w:rPr>
          <w:rFonts w:ascii="Calibri" w:eastAsia="Calibri" w:hAnsi="Calibri" w:cs="Calibri"/>
          <w:sz w:val="22"/>
          <w:szCs w:val="22"/>
        </w:rPr>
      </w:pPr>
      <w:r w:rsidRPr="00546996">
        <w:rPr>
          <w:rFonts w:ascii="Calibri" w:eastAsia="Calibri" w:hAnsi="Calibri" w:cs="Calibri"/>
          <w:b/>
          <w:bCs/>
          <w:sz w:val="22"/>
          <w:szCs w:val="22"/>
        </w:rPr>
        <w:t>Aplique</w:t>
      </w:r>
      <w:r w:rsidR="48D58920" w:rsidRPr="00546996">
        <w:rPr>
          <w:rFonts w:ascii="Calibri" w:eastAsia="Calibri" w:hAnsi="Calibri" w:cs="Calibri"/>
          <w:b/>
          <w:bCs/>
          <w:sz w:val="22"/>
          <w:szCs w:val="22"/>
        </w:rPr>
        <w:t xml:space="preserve"> las técnicas de Design Thinking </w:t>
      </w:r>
      <w:r w:rsidRPr="00546996">
        <w:rPr>
          <w:rFonts w:ascii="Calibri" w:eastAsia="Calibri" w:hAnsi="Calibri" w:cs="Calibri"/>
          <w:b/>
          <w:bCs/>
          <w:sz w:val="22"/>
          <w:szCs w:val="22"/>
        </w:rPr>
        <w:t>más apropiadas</w:t>
      </w:r>
      <w:r w:rsidRPr="008B6CB6">
        <w:rPr>
          <w:rFonts w:ascii="Calibri" w:eastAsia="Calibri" w:hAnsi="Calibri" w:cs="Calibri"/>
          <w:sz w:val="22"/>
          <w:szCs w:val="22"/>
        </w:rPr>
        <w:t xml:space="preserve"> </w:t>
      </w:r>
      <w:r w:rsidR="48D58920" w:rsidRPr="008B6CB6">
        <w:rPr>
          <w:rFonts w:ascii="Calibri" w:eastAsia="Calibri" w:hAnsi="Calibri" w:cs="Calibri"/>
          <w:sz w:val="22"/>
          <w:szCs w:val="22"/>
        </w:rPr>
        <w:t>para comprender y resolver en forma innovadora el desafío seleccionado.</w:t>
      </w:r>
    </w:p>
    <w:p w14:paraId="47AC5803" w14:textId="6150950A" w:rsidR="00496E14" w:rsidRPr="008B6CB6" w:rsidRDefault="48D58920" w:rsidP="48D58920">
      <w:pPr>
        <w:numPr>
          <w:ilvl w:val="0"/>
          <w:numId w:val="8"/>
        </w:numPr>
        <w:jc w:val="both"/>
        <w:rPr>
          <w:rFonts w:ascii="Calibri" w:eastAsia="Calibri" w:hAnsi="Calibri" w:cs="Calibri"/>
          <w:sz w:val="22"/>
          <w:szCs w:val="22"/>
        </w:rPr>
      </w:pPr>
      <w:r w:rsidRPr="00546996">
        <w:rPr>
          <w:rFonts w:ascii="Calibri" w:eastAsia="Calibri" w:hAnsi="Calibri" w:cs="Calibri"/>
          <w:b/>
          <w:bCs/>
          <w:sz w:val="22"/>
          <w:szCs w:val="22"/>
        </w:rPr>
        <w:t xml:space="preserve">Diseñe una solución y realice varios prototipos de </w:t>
      </w:r>
      <w:r w:rsidR="0003720B">
        <w:rPr>
          <w:rFonts w:ascii="Calibri" w:eastAsia="Calibri" w:hAnsi="Calibri" w:cs="Calibri"/>
          <w:b/>
          <w:bCs/>
          <w:sz w:val="22"/>
          <w:szCs w:val="22"/>
        </w:rPr>
        <w:t xml:space="preserve">la </w:t>
      </w:r>
      <w:r w:rsidR="0003720B" w:rsidRPr="00546996">
        <w:rPr>
          <w:rFonts w:ascii="Calibri" w:eastAsia="Calibri" w:hAnsi="Calibri" w:cs="Calibri"/>
          <w:b/>
          <w:bCs/>
          <w:sz w:val="22"/>
          <w:szCs w:val="22"/>
        </w:rPr>
        <w:t>fidelidad</w:t>
      </w:r>
      <w:r w:rsidRPr="008B6CB6">
        <w:rPr>
          <w:rFonts w:ascii="Calibri" w:eastAsia="Calibri" w:hAnsi="Calibri" w:cs="Calibri"/>
          <w:sz w:val="22"/>
          <w:szCs w:val="22"/>
        </w:rPr>
        <w:t xml:space="preserve"> </w:t>
      </w:r>
      <w:r w:rsidR="0003720B" w:rsidRPr="0003720B">
        <w:rPr>
          <w:rFonts w:ascii="Calibri" w:eastAsia="Calibri" w:hAnsi="Calibri" w:cs="Calibri"/>
          <w:b/>
          <w:bCs/>
          <w:sz w:val="22"/>
          <w:szCs w:val="22"/>
        </w:rPr>
        <w:t>apropiada</w:t>
      </w:r>
      <w:r w:rsidR="0003720B">
        <w:rPr>
          <w:rFonts w:ascii="Calibri" w:eastAsia="Calibri" w:hAnsi="Calibri" w:cs="Calibri"/>
          <w:sz w:val="22"/>
          <w:szCs w:val="22"/>
        </w:rPr>
        <w:t xml:space="preserve"> </w:t>
      </w:r>
      <w:r w:rsidR="00BB2D57">
        <w:rPr>
          <w:rFonts w:ascii="Calibri" w:eastAsia="Calibri" w:hAnsi="Calibri" w:cs="Calibri"/>
          <w:sz w:val="22"/>
          <w:szCs w:val="22"/>
        </w:rPr>
        <w:t>par</w:t>
      </w:r>
      <w:r w:rsidR="0003720B">
        <w:rPr>
          <w:rFonts w:ascii="Calibri" w:eastAsia="Calibri" w:hAnsi="Calibri" w:cs="Calibri"/>
          <w:sz w:val="22"/>
          <w:szCs w:val="22"/>
        </w:rPr>
        <w:t xml:space="preserve">a cada instancia del desafío. Estos prototipos se usarán </w:t>
      </w:r>
      <w:r w:rsidRPr="008B6CB6">
        <w:rPr>
          <w:rFonts w:ascii="Calibri" w:eastAsia="Calibri" w:hAnsi="Calibri" w:cs="Calibri"/>
          <w:sz w:val="22"/>
          <w:szCs w:val="22"/>
        </w:rPr>
        <w:t>para probar las hipótesis del equipo.</w:t>
      </w:r>
    </w:p>
    <w:p w14:paraId="4657E330" w14:textId="2AE9E06B" w:rsidR="0003720B" w:rsidRPr="0003720B" w:rsidRDefault="0003720B" w:rsidP="48D58920">
      <w:pPr>
        <w:numPr>
          <w:ilvl w:val="0"/>
          <w:numId w:val="8"/>
        </w:numPr>
        <w:jc w:val="both"/>
        <w:rPr>
          <w:rFonts w:ascii="Calibri" w:eastAsia="Calibri" w:hAnsi="Calibri" w:cs="Calibri"/>
          <w:sz w:val="22"/>
          <w:szCs w:val="22"/>
        </w:rPr>
      </w:pPr>
      <w:r w:rsidRPr="0003720B">
        <w:rPr>
          <w:rFonts w:ascii="Calibri" w:eastAsia="Calibri" w:hAnsi="Calibri" w:cs="Calibri"/>
          <w:b/>
          <w:bCs/>
          <w:sz w:val="22"/>
          <w:szCs w:val="22"/>
        </w:rPr>
        <w:t>Confeccione un product backlog</w:t>
      </w:r>
      <w:r>
        <w:rPr>
          <w:rFonts w:ascii="Calibri" w:eastAsia="Calibri" w:hAnsi="Calibri" w:cs="Calibri"/>
          <w:sz w:val="22"/>
          <w:szCs w:val="22"/>
        </w:rPr>
        <w:t xml:space="preserve"> en función de los prototipos. </w:t>
      </w:r>
    </w:p>
    <w:p w14:paraId="5877D361" w14:textId="74C1B55F" w:rsidR="00496E14" w:rsidRPr="008B6CB6" w:rsidRDefault="00A75C1F" w:rsidP="48D58920">
      <w:pPr>
        <w:numPr>
          <w:ilvl w:val="0"/>
          <w:numId w:val="8"/>
        </w:numPr>
        <w:jc w:val="both"/>
        <w:rPr>
          <w:rFonts w:ascii="Calibri" w:eastAsia="Calibri" w:hAnsi="Calibri" w:cs="Calibri"/>
          <w:sz w:val="22"/>
          <w:szCs w:val="22"/>
        </w:rPr>
      </w:pPr>
      <w:r w:rsidRPr="00546996">
        <w:rPr>
          <w:rFonts w:ascii="Calibri" w:eastAsia="Calibri" w:hAnsi="Calibri" w:cs="Calibri"/>
          <w:b/>
          <w:bCs/>
          <w:sz w:val="22"/>
          <w:szCs w:val="22"/>
        </w:rPr>
        <w:t>Tenga en cuenta</w:t>
      </w:r>
      <w:r w:rsidR="48D58920" w:rsidRPr="00546996">
        <w:rPr>
          <w:rFonts w:ascii="Calibri" w:eastAsia="Calibri" w:hAnsi="Calibri" w:cs="Calibri"/>
          <w:b/>
          <w:bCs/>
          <w:sz w:val="22"/>
          <w:szCs w:val="22"/>
        </w:rPr>
        <w:t xml:space="preserve"> la factibilidad técnica</w:t>
      </w:r>
      <w:r w:rsidR="48D58920" w:rsidRPr="008B6CB6">
        <w:rPr>
          <w:rFonts w:ascii="Calibri" w:eastAsia="Calibri" w:hAnsi="Calibri" w:cs="Calibri"/>
          <w:sz w:val="22"/>
          <w:szCs w:val="22"/>
        </w:rPr>
        <w:t xml:space="preserve"> de la solución.</w:t>
      </w:r>
    </w:p>
    <w:p w14:paraId="7D7CB025" w14:textId="68EA467E" w:rsidR="008D47BF" w:rsidRPr="008B6CB6" w:rsidRDefault="008D47BF" w:rsidP="008D47BF">
      <w:pPr>
        <w:numPr>
          <w:ilvl w:val="0"/>
          <w:numId w:val="8"/>
        </w:numPr>
        <w:jc w:val="both"/>
        <w:rPr>
          <w:rFonts w:ascii="Calibri" w:eastAsia="Calibri" w:hAnsi="Calibri" w:cs="Calibri"/>
          <w:sz w:val="22"/>
          <w:szCs w:val="22"/>
        </w:rPr>
      </w:pPr>
      <w:r w:rsidRPr="00546996">
        <w:rPr>
          <w:rFonts w:ascii="Calibri" w:eastAsia="Calibri" w:hAnsi="Calibri" w:cs="Calibri"/>
          <w:b/>
          <w:bCs/>
          <w:sz w:val="22"/>
          <w:szCs w:val="22"/>
        </w:rPr>
        <w:t xml:space="preserve">Presente y demuestre la solución </w:t>
      </w:r>
      <w:r w:rsidR="0031050B" w:rsidRPr="00546996">
        <w:rPr>
          <w:rFonts w:ascii="Calibri" w:eastAsia="Calibri" w:hAnsi="Calibri" w:cs="Calibri"/>
          <w:b/>
          <w:bCs/>
          <w:sz w:val="22"/>
          <w:szCs w:val="22"/>
        </w:rPr>
        <w:t>conceptual en clase</w:t>
      </w:r>
      <w:r w:rsidR="00B33B52" w:rsidRPr="008B6CB6">
        <w:rPr>
          <w:rFonts w:ascii="Calibri" w:eastAsia="Calibri" w:hAnsi="Calibri" w:cs="Calibri"/>
          <w:sz w:val="22"/>
          <w:szCs w:val="22"/>
        </w:rPr>
        <w:t>.</w:t>
      </w:r>
    </w:p>
    <w:p w14:paraId="22DD6E05" w14:textId="77777777" w:rsidR="004B51E4" w:rsidRPr="004B51E4" w:rsidRDefault="004B51E4" w:rsidP="004B51E4">
      <w:pPr>
        <w:pStyle w:val="Prrafodelista"/>
        <w:jc w:val="both"/>
        <w:rPr>
          <w:rFonts w:asciiTheme="minorHAnsi" w:hAnsiTheme="minorHAnsi" w:cstheme="minorHAnsi"/>
          <w:sz w:val="22"/>
          <w:szCs w:val="22"/>
        </w:rPr>
      </w:pPr>
    </w:p>
    <w:p w14:paraId="23D27535" w14:textId="77777777" w:rsidR="004B51E4" w:rsidRPr="000D6647" w:rsidRDefault="004B51E4" w:rsidP="004B51E4">
      <w:pPr>
        <w:pStyle w:val="Ttulo1"/>
        <w:rPr>
          <w:rFonts w:asciiTheme="minorHAnsi" w:hAnsiTheme="minorHAnsi" w:cstheme="minorHAnsi"/>
          <w:b/>
          <w:bCs/>
          <w:szCs w:val="24"/>
        </w:rPr>
      </w:pPr>
      <w:r w:rsidRPr="000D6647">
        <w:rPr>
          <w:rFonts w:asciiTheme="minorHAnsi" w:eastAsia="Calibri" w:hAnsiTheme="minorHAnsi" w:cstheme="minorHAnsi"/>
          <w:b/>
          <w:bCs/>
          <w:szCs w:val="24"/>
        </w:rPr>
        <w:t>Realización del trabajo.</w:t>
      </w:r>
    </w:p>
    <w:p w14:paraId="6DBBE7BD" w14:textId="5BE73F5B" w:rsidR="00376D9C" w:rsidRPr="004B51E4" w:rsidRDefault="004B51E4" w:rsidP="004B51E4">
      <w:pPr>
        <w:jc w:val="both"/>
        <w:rPr>
          <w:rFonts w:ascii="Calibri" w:eastAsia="Calibri" w:hAnsi="Calibri" w:cs="Calibri"/>
          <w:sz w:val="22"/>
          <w:szCs w:val="22"/>
        </w:rPr>
      </w:pPr>
      <w:r w:rsidRPr="004B51E4">
        <w:rPr>
          <w:rFonts w:asciiTheme="minorHAnsi" w:eastAsia="Calibri" w:hAnsiTheme="minorHAnsi" w:cstheme="minorHAnsi"/>
          <w:sz w:val="22"/>
          <w:szCs w:val="22"/>
        </w:rPr>
        <w:t xml:space="preserve">Es importante </w:t>
      </w:r>
      <w:r w:rsidR="02CB977D" w:rsidRPr="004B51E4">
        <w:rPr>
          <w:rFonts w:ascii="Calibri" w:eastAsia="Calibri" w:hAnsi="Calibri" w:cs="Calibri"/>
          <w:sz w:val="22"/>
          <w:szCs w:val="22"/>
        </w:rPr>
        <w:t xml:space="preserve">tener en cuenta que la ejecución de un proyecto utilizando la modalidad de Design Thinking </w:t>
      </w:r>
      <w:r w:rsidR="02CB977D" w:rsidRPr="004B51E4">
        <w:rPr>
          <w:rFonts w:ascii="Calibri" w:eastAsia="Calibri" w:hAnsi="Calibri" w:cs="Calibri"/>
          <w:b/>
          <w:bCs/>
          <w:sz w:val="22"/>
          <w:szCs w:val="22"/>
        </w:rPr>
        <w:t xml:space="preserve">requiere que el equipo mantenga un ritmo de trabajo sostenido y </w:t>
      </w:r>
      <w:r w:rsidR="00292D5C" w:rsidRPr="004B51E4">
        <w:rPr>
          <w:rFonts w:ascii="Calibri" w:eastAsia="Calibri" w:hAnsi="Calibri" w:cs="Calibri"/>
          <w:b/>
          <w:bCs/>
          <w:sz w:val="22"/>
          <w:szCs w:val="22"/>
        </w:rPr>
        <w:t xml:space="preserve">uniformemente </w:t>
      </w:r>
      <w:r w:rsidR="02CB977D" w:rsidRPr="004B51E4">
        <w:rPr>
          <w:rFonts w:ascii="Calibri" w:eastAsia="Calibri" w:hAnsi="Calibri" w:cs="Calibri"/>
          <w:b/>
          <w:bCs/>
          <w:sz w:val="22"/>
          <w:szCs w:val="22"/>
        </w:rPr>
        <w:t>distribuido en el tiempo</w:t>
      </w:r>
      <w:r w:rsidR="02CB977D" w:rsidRPr="004B51E4">
        <w:rPr>
          <w:rFonts w:ascii="Calibri" w:eastAsia="Calibri" w:hAnsi="Calibri" w:cs="Calibri"/>
          <w:sz w:val="22"/>
          <w:szCs w:val="22"/>
        </w:rPr>
        <w:t xml:space="preserve">. </w:t>
      </w:r>
    </w:p>
    <w:p w14:paraId="2A4A4409" w14:textId="77777777" w:rsidR="00376D9C" w:rsidRPr="008B6CB6" w:rsidRDefault="00376D9C" w:rsidP="001A69F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3FD999D" w14:textId="36714BA4" w:rsidR="00021EC7" w:rsidRPr="008B6CB6" w:rsidRDefault="70A3EA2F" w:rsidP="02CB977D">
      <w:pPr>
        <w:jc w:val="both"/>
        <w:rPr>
          <w:rFonts w:ascii="Calibri" w:hAnsi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 xml:space="preserve">El proyecto requiere la realización </w:t>
      </w:r>
      <w:r w:rsidRPr="70A3EA2F">
        <w:rPr>
          <w:rFonts w:ascii="Calibri" w:eastAsia="Calibri" w:hAnsi="Calibri" w:cs="Calibri"/>
          <w:b/>
          <w:bCs/>
          <w:sz w:val="22"/>
          <w:szCs w:val="22"/>
        </w:rPr>
        <w:t>de trabajo de campo y tareas en las cuales el equipo debe trabajar en conjunto</w:t>
      </w:r>
      <w:r w:rsidRPr="70A3EA2F">
        <w:rPr>
          <w:rFonts w:ascii="Calibri" w:eastAsia="Calibri" w:hAnsi="Calibri" w:cs="Calibri"/>
          <w:sz w:val="22"/>
          <w:szCs w:val="22"/>
        </w:rPr>
        <w:t>. El proceso de Design Thinking es, en esencia, un trabajo de exploración y experimentación por lo que no es posible realizar estas actividades en un período de unas pocas semanas o días. Téngase presente que se va a dedicar tiempo en clase para realizar algunas de las actividades clave del proceso. Es imprescindible que el equipo haga un esfuerzo por asistir a clase para aprovechar estas instancias de trabajo y que, previo a las mismas, prepare el material necesario para aprovecharlas a fondo.</w:t>
      </w:r>
    </w:p>
    <w:p w14:paraId="29E563EE" w14:textId="77777777" w:rsidR="005E1FA4" w:rsidRPr="008B6CB6" w:rsidRDefault="005E1FA4" w:rsidP="001A69FD">
      <w:pPr>
        <w:jc w:val="both"/>
        <w:rPr>
          <w:rFonts w:ascii="Calibri" w:hAnsi="Calibri"/>
          <w:sz w:val="22"/>
          <w:szCs w:val="22"/>
        </w:rPr>
      </w:pPr>
    </w:p>
    <w:p w14:paraId="6124B070" w14:textId="77777777" w:rsidR="00CB79AA" w:rsidRPr="000D6647" w:rsidRDefault="00CB79AA" w:rsidP="00CB79AA">
      <w:pPr>
        <w:pStyle w:val="Ttulo1"/>
        <w:rPr>
          <w:rFonts w:asciiTheme="minorHAnsi" w:hAnsiTheme="minorHAnsi" w:cstheme="minorHAnsi"/>
          <w:b/>
          <w:bCs/>
          <w:szCs w:val="24"/>
        </w:rPr>
      </w:pPr>
      <w:r w:rsidRPr="000D6647">
        <w:rPr>
          <w:rFonts w:asciiTheme="minorHAnsi" w:eastAsia="Calibri" w:hAnsiTheme="minorHAnsi" w:cstheme="minorHAnsi"/>
          <w:b/>
          <w:bCs/>
          <w:szCs w:val="24"/>
        </w:rPr>
        <w:t>Sobre la evidencia de la ejecución del proceso</w:t>
      </w:r>
      <w:r>
        <w:rPr>
          <w:rFonts w:asciiTheme="minorHAnsi" w:eastAsia="Calibri" w:hAnsiTheme="minorHAnsi" w:cstheme="minorHAnsi"/>
          <w:b/>
          <w:bCs/>
          <w:szCs w:val="24"/>
        </w:rPr>
        <w:t>.</w:t>
      </w:r>
    </w:p>
    <w:p w14:paraId="262B599E" w14:textId="1BC0438A" w:rsidR="00021EC7" w:rsidRPr="008B6CB6" w:rsidRDefault="00CB79AA" w:rsidP="00CB79AA">
      <w:pPr>
        <w:jc w:val="both"/>
        <w:rPr>
          <w:rFonts w:ascii="Calibri" w:hAnsi="Calibr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Como parte del proyecto es </w:t>
      </w:r>
      <w:r w:rsidRPr="535496DC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necesario presentar evidencia de las actividades realizadas y de los resultados </w:t>
      </w:r>
      <w:r w:rsidR="31E5E0CD" w:rsidRPr="31E5E0CD">
        <w:rPr>
          <w:rFonts w:ascii="Calibri" w:eastAsia="Calibri" w:hAnsi="Calibri" w:cs="Calibri"/>
          <w:b/>
          <w:bCs/>
          <w:sz w:val="22"/>
          <w:szCs w:val="22"/>
        </w:rPr>
        <w:t>obtenidos utilizando los medios que el grupo considere apropiados</w:t>
      </w:r>
      <w:r w:rsidR="00A41A47">
        <w:rPr>
          <w:rFonts w:ascii="Calibri" w:eastAsia="Calibri" w:hAnsi="Calibri" w:cs="Calibri"/>
          <w:b/>
          <w:bCs/>
          <w:sz w:val="22"/>
          <w:szCs w:val="22"/>
        </w:rPr>
        <w:t>, a menos que el docente indique lo contrario</w:t>
      </w:r>
      <w:r w:rsidR="31E5E0CD" w:rsidRPr="31E5E0CD">
        <w:rPr>
          <w:rFonts w:ascii="Calibri" w:eastAsia="Calibri" w:hAnsi="Calibri" w:cs="Calibri"/>
          <w:sz w:val="22"/>
          <w:szCs w:val="22"/>
        </w:rPr>
        <w:t xml:space="preserve">.  Para ello el equipo </w:t>
      </w:r>
      <w:r w:rsidR="31E5E0CD" w:rsidRPr="31E5E0CD">
        <w:rPr>
          <w:rFonts w:ascii="Calibri" w:eastAsia="Calibri" w:hAnsi="Calibri" w:cs="Calibri"/>
          <w:b/>
          <w:bCs/>
          <w:sz w:val="22"/>
          <w:szCs w:val="22"/>
        </w:rPr>
        <w:t>deberá contar con una carpeta compartida</w:t>
      </w:r>
      <w:r w:rsidR="31E5E0CD" w:rsidRPr="31E5E0CD">
        <w:rPr>
          <w:rFonts w:ascii="Calibri" w:eastAsia="Calibri" w:hAnsi="Calibri" w:cs="Calibri"/>
          <w:sz w:val="22"/>
          <w:szCs w:val="22"/>
        </w:rPr>
        <w:t xml:space="preserve"> con el docente en la cual se respalde toda la evidencia recabada</w:t>
      </w:r>
      <w:r w:rsidR="00D81F53">
        <w:rPr>
          <w:rFonts w:ascii="Calibri" w:eastAsia="Calibri" w:hAnsi="Calibri" w:cs="Calibri"/>
          <w:sz w:val="22"/>
          <w:szCs w:val="22"/>
        </w:rPr>
        <w:t>, usando las herramientas adecuadas que oportunamente se sugerirán durante el curso</w:t>
      </w:r>
      <w:r w:rsidR="31E5E0CD" w:rsidRPr="31E5E0CD">
        <w:rPr>
          <w:rFonts w:ascii="Calibri" w:eastAsia="Calibri" w:hAnsi="Calibri" w:cs="Calibri"/>
          <w:sz w:val="22"/>
          <w:szCs w:val="22"/>
        </w:rPr>
        <w:t>.</w:t>
      </w:r>
    </w:p>
    <w:p w14:paraId="22793643" w14:textId="77777777" w:rsidR="00076480" w:rsidRPr="00076480" w:rsidRDefault="00076480" w:rsidP="00076480"/>
    <w:p w14:paraId="4832D798" w14:textId="77777777" w:rsidR="00076480" w:rsidRPr="000D6647" w:rsidRDefault="00076480" w:rsidP="0007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D6647">
        <w:rPr>
          <w:rFonts w:asciiTheme="minorHAnsi" w:eastAsia="Calibri" w:hAnsiTheme="minorHAnsi" w:cstheme="minorHAnsi"/>
          <w:b/>
          <w:bCs/>
          <w:sz w:val="24"/>
          <w:szCs w:val="24"/>
        </w:rPr>
        <w:t>Entregas.</w:t>
      </w:r>
    </w:p>
    <w:p w14:paraId="354840C7" w14:textId="77777777" w:rsidR="004230A8" w:rsidRDefault="00076480" w:rsidP="00076480">
      <w:pPr>
        <w:jc w:val="both"/>
        <w:rPr>
          <w:rFonts w:asciiTheme="minorHAnsi" w:eastAsia="Calibri" w:hAnsiTheme="minorHAnsi" w:cstheme="minorBid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El trabajo obligatorio se divide en </w:t>
      </w:r>
      <w:r w:rsidR="00C9654E">
        <w:rPr>
          <w:rFonts w:asciiTheme="minorHAnsi" w:eastAsia="Calibri" w:hAnsiTheme="minorHAnsi" w:cstheme="minorBidi"/>
          <w:b/>
          <w:bCs/>
          <w:sz w:val="22"/>
          <w:szCs w:val="22"/>
        </w:rPr>
        <w:t>cinco</w:t>
      </w:r>
      <w:r w:rsidRPr="535496DC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entregas</w:t>
      </w:r>
      <w:r>
        <w:rPr>
          <w:rFonts w:asciiTheme="minorHAnsi" w:eastAsia="Calibri" w:hAnsiTheme="minorHAnsi" w:cstheme="minorBidi"/>
          <w:b/>
          <w:bCs/>
          <w:sz w:val="22"/>
          <w:szCs w:val="22"/>
        </w:rPr>
        <w:t>,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 las cuales deben reflejarse siguiendo </w:t>
      </w:r>
      <w:r w:rsidRPr="00076480">
        <w:rPr>
          <w:rFonts w:asciiTheme="minorHAnsi" w:eastAsia="Calibri" w:hAnsiTheme="minorHAnsi" w:cstheme="minorBidi"/>
          <w:b/>
          <w:bCs/>
          <w:sz w:val="22"/>
          <w:szCs w:val="22"/>
        </w:rPr>
        <w:t>las pautas establecidas por el docente</w:t>
      </w:r>
      <w:r>
        <w:rPr>
          <w:rFonts w:asciiTheme="minorHAnsi" w:eastAsia="Calibri" w:hAnsiTheme="minorHAnsi" w:cstheme="minorBidi"/>
          <w:sz w:val="22"/>
          <w:szCs w:val="22"/>
        </w:rPr>
        <w:t xml:space="preserve"> y considerando las evidencias de ejecución del proceso</w:t>
      </w:r>
      <w:r w:rsidRPr="535496DC">
        <w:rPr>
          <w:rFonts w:asciiTheme="minorHAnsi" w:eastAsia="Calibri" w:hAnsiTheme="minorHAnsi" w:cstheme="minorBidi"/>
          <w:sz w:val="22"/>
          <w:szCs w:val="22"/>
        </w:rPr>
        <w:t>.</w:t>
      </w:r>
      <w:r w:rsidR="004230A8">
        <w:rPr>
          <w:rFonts w:asciiTheme="minorHAnsi" w:eastAsia="Calibri" w:hAnsiTheme="minorHAnsi" w:cstheme="minorBidi"/>
          <w:sz w:val="22"/>
          <w:szCs w:val="22"/>
        </w:rPr>
        <w:t xml:space="preserve"> </w:t>
      </w:r>
    </w:p>
    <w:p w14:paraId="6185AAE6" w14:textId="4F44D52D" w:rsidR="00076480" w:rsidRPr="00C90F43" w:rsidRDefault="004230A8" w:rsidP="00076480">
      <w:pPr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>Las fechas de las entregas están en la planilla Hoja “</w:t>
      </w:r>
      <w:proofErr w:type="spellStart"/>
      <w:r w:rsidRPr="004230A8">
        <w:rPr>
          <w:rFonts w:asciiTheme="minorHAnsi" w:eastAsia="Calibri" w:hAnsiTheme="minorHAnsi" w:cstheme="minorBidi"/>
          <w:sz w:val="22"/>
          <w:szCs w:val="22"/>
        </w:rPr>
        <w:t>HojaDeRuta</w:t>
      </w:r>
      <w:proofErr w:type="spellEnd"/>
      <w:r w:rsidRPr="004230A8">
        <w:rPr>
          <w:rFonts w:asciiTheme="minorHAnsi" w:eastAsia="Calibri" w:hAnsiTheme="minorHAnsi" w:cstheme="minorBidi"/>
          <w:sz w:val="22"/>
          <w:szCs w:val="22"/>
        </w:rPr>
        <w:t>_</w:t>
      </w:r>
      <w:r>
        <w:rPr>
          <w:rFonts w:asciiTheme="minorHAnsi" w:eastAsia="Calibri" w:hAnsiTheme="minorHAnsi" w:cstheme="minorBidi"/>
          <w:sz w:val="22"/>
          <w:szCs w:val="22"/>
        </w:rPr>
        <w:t>&lt;Mes&gt;</w:t>
      </w:r>
      <w:r w:rsidRPr="004230A8">
        <w:rPr>
          <w:rFonts w:asciiTheme="minorHAnsi" w:eastAsia="Calibri" w:hAnsiTheme="minorHAnsi" w:cstheme="minorBidi"/>
          <w:sz w:val="22"/>
          <w:szCs w:val="22"/>
        </w:rPr>
        <w:t>_</w:t>
      </w:r>
      <w:r>
        <w:rPr>
          <w:rFonts w:asciiTheme="minorHAnsi" w:eastAsia="Calibri" w:hAnsiTheme="minorHAnsi" w:cstheme="minorBidi"/>
          <w:sz w:val="22"/>
          <w:szCs w:val="22"/>
        </w:rPr>
        <w:t>&lt;Año&gt;</w:t>
      </w:r>
      <w:r w:rsidRPr="004230A8">
        <w:rPr>
          <w:rFonts w:asciiTheme="minorHAnsi" w:eastAsia="Calibri" w:hAnsiTheme="minorHAnsi" w:cstheme="minorBidi"/>
          <w:sz w:val="22"/>
          <w:szCs w:val="22"/>
        </w:rPr>
        <w:t xml:space="preserve"> - </w:t>
      </w:r>
      <w:r>
        <w:rPr>
          <w:rFonts w:asciiTheme="minorHAnsi" w:eastAsia="Calibri" w:hAnsiTheme="minorHAnsi" w:cstheme="minorBidi"/>
          <w:sz w:val="22"/>
          <w:szCs w:val="22"/>
        </w:rPr>
        <w:t>&lt;Dictado&gt;” en la carpeta “</w:t>
      </w:r>
      <w:r w:rsidRPr="004230A8">
        <w:rPr>
          <w:rFonts w:asciiTheme="minorHAnsi" w:eastAsia="Calibri" w:hAnsiTheme="minorHAnsi" w:cstheme="minorBidi"/>
          <w:sz w:val="22"/>
          <w:szCs w:val="22"/>
        </w:rPr>
        <w:t>00_Generalidades (obligatorio, calendario, etc.)</w:t>
      </w:r>
      <w:r>
        <w:rPr>
          <w:rFonts w:asciiTheme="minorHAnsi" w:eastAsia="Calibri" w:hAnsiTheme="minorHAnsi" w:cstheme="minorBidi"/>
          <w:sz w:val="22"/>
          <w:szCs w:val="22"/>
        </w:rPr>
        <w:t>”.</w:t>
      </w:r>
    </w:p>
    <w:p w14:paraId="5FFA1ABC" w14:textId="669B34CD" w:rsidR="00DF44D8" w:rsidRDefault="00DF44D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8DF6867" w14:textId="71EDF2ED" w:rsidR="00F408E2" w:rsidRPr="000B30C2" w:rsidRDefault="7E4C1787" w:rsidP="7E4C1787">
      <w:pPr>
        <w:pStyle w:val="Ttulo1"/>
        <w:spacing w:line="259" w:lineRule="auto"/>
        <w:rPr>
          <w:rFonts w:ascii="Calibri" w:eastAsia="Calibri" w:hAnsi="Calibri" w:cs="Calibri"/>
          <w:b/>
          <w:bCs/>
          <w:szCs w:val="24"/>
        </w:rPr>
      </w:pPr>
      <w:r w:rsidRPr="00D65C3E">
        <w:rPr>
          <w:rFonts w:ascii="Calibri" w:eastAsia="Calibri" w:hAnsi="Calibri" w:cs="Calibri"/>
          <w:b/>
          <w:bCs/>
          <w:szCs w:val="24"/>
        </w:rPr>
        <w:lastRenderedPageBreak/>
        <w:t xml:space="preserve">Primera entrega – (mín. </w:t>
      </w:r>
      <w:r w:rsidR="00D65C3E" w:rsidRPr="00D65C3E">
        <w:rPr>
          <w:rFonts w:ascii="Calibri" w:eastAsia="Calibri" w:hAnsi="Calibri" w:cs="Calibri"/>
          <w:b/>
          <w:bCs/>
          <w:szCs w:val="24"/>
        </w:rPr>
        <w:t>5</w:t>
      </w:r>
      <w:r w:rsidRPr="00D65C3E">
        <w:rPr>
          <w:rFonts w:ascii="Calibri" w:eastAsia="Calibri" w:hAnsi="Calibri" w:cs="Calibri"/>
          <w:b/>
          <w:bCs/>
          <w:szCs w:val="24"/>
        </w:rPr>
        <w:t xml:space="preserve"> puntos, máx. </w:t>
      </w:r>
      <w:r w:rsidR="00D65C3E" w:rsidRPr="00D65C3E">
        <w:rPr>
          <w:rFonts w:ascii="Calibri" w:eastAsia="Calibri" w:hAnsi="Calibri" w:cs="Calibri"/>
          <w:b/>
          <w:bCs/>
          <w:szCs w:val="24"/>
        </w:rPr>
        <w:t>9</w:t>
      </w:r>
      <w:r w:rsidRPr="00D65C3E">
        <w:rPr>
          <w:rFonts w:ascii="Calibri" w:eastAsia="Calibri" w:hAnsi="Calibri" w:cs="Calibri"/>
          <w:b/>
          <w:bCs/>
          <w:szCs w:val="24"/>
        </w:rPr>
        <w:t xml:space="preserve"> puntos):</w:t>
      </w:r>
      <w:r w:rsidR="006F51F2" w:rsidRPr="00D65C3E">
        <w:rPr>
          <w:rFonts w:ascii="Calibri" w:eastAsia="Calibri" w:hAnsi="Calibri" w:cs="Calibri"/>
          <w:b/>
          <w:bCs/>
          <w:szCs w:val="24"/>
        </w:rPr>
        <w:t xml:space="preserve"> Empatía.</w:t>
      </w:r>
      <w:r w:rsidR="006F51F2">
        <w:rPr>
          <w:rFonts w:ascii="Calibri" w:eastAsia="Calibri" w:hAnsi="Calibri" w:cs="Calibri"/>
          <w:b/>
          <w:bCs/>
          <w:szCs w:val="24"/>
        </w:rPr>
        <w:t xml:space="preserve"> </w:t>
      </w:r>
    </w:p>
    <w:p w14:paraId="118FD2BD" w14:textId="022F2B42" w:rsidR="00DF44D8" w:rsidRPr="008B6CB6" w:rsidRDefault="00DF44D8" w:rsidP="00DD1EF5">
      <w:pPr>
        <w:jc w:val="both"/>
        <w:rPr>
          <w:rFonts w:ascii="Calibri" w:eastAsia="Calibri" w:hAnsi="Calibri" w:cs="Calibri"/>
          <w:sz w:val="22"/>
          <w:szCs w:val="22"/>
        </w:rPr>
      </w:pPr>
      <w:r w:rsidRPr="00C9654E">
        <w:rPr>
          <w:rFonts w:ascii="Calibri" w:eastAsia="Calibri" w:hAnsi="Calibri" w:cs="Calibri"/>
          <w:sz w:val="22"/>
          <w:szCs w:val="22"/>
        </w:rPr>
        <w:t xml:space="preserve">Esta entrega </w:t>
      </w:r>
      <w:r w:rsidRPr="00C9654E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se realizará mediante aulas. </w:t>
      </w:r>
      <w:r w:rsidRPr="00C9654E">
        <w:rPr>
          <w:rFonts w:ascii="Calibri" w:eastAsia="Calibri" w:hAnsi="Calibri" w:cs="Calibri"/>
          <w:sz w:val="22"/>
          <w:szCs w:val="22"/>
        </w:rPr>
        <w:t>Se debe entregar un documento PDF con:</w:t>
      </w:r>
      <w:r w:rsidRPr="77CDC622">
        <w:rPr>
          <w:rFonts w:ascii="Calibri" w:eastAsia="Calibri" w:hAnsi="Calibri" w:cs="Calibri"/>
          <w:sz w:val="22"/>
          <w:szCs w:val="22"/>
        </w:rPr>
        <w:t xml:space="preserve"> </w:t>
      </w:r>
    </w:p>
    <w:p w14:paraId="029871BE" w14:textId="4753F1B3" w:rsidR="0012522F" w:rsidRPr="008B6CB6" w:rsidRDefault="70A3EA2F" w:rsidP="00DD1EF5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7972D867" w14:textId="4BD46496" w:rsidR="0012522F" w:rsidRPr="008B6CB6" w:rsidRDefault="00F07C64" w:rsidP="00DD1EF5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="00A6512D" w:rsidRPr="008B6CB6">
        <w:rPr>
          <w:rFonts w:ascii="Calibri" w:eastAsia="Calibri" w:hAnsi="Calibri" w:cs="Calibri"/>
          <w:sz w:val="22"/>
          <w:szCs w:val="22"/>
        </w:rPr>
        <w:t xml:space="preserve"> del Equipo.</w:t>
      </w:r>
      <w:r w:rsidR="00C93D32" w:rsidRPr="008B6CB6">
        <w:rPr>
          <w:rFonts w:ascii="Calibri" w:eastAsia="Calibri" w:hAnsi="Calibri" w:cs="Calibri"/>
          <w:sz w:val="22"/>
          <w:szCs w:val="22"/>
        </w:rPr>
        <w:t xml:space="preserve"> </w:t>
      </w:r>
    </w:p>
    <w:p w14:paraId="051F0F6B" w14:textId="283B3906" w:rsidR="0012522F" w:rsidRPr="008B6CB6" w:rsidRDefault="00A6512D" w:rsidP="00DD1EF5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7D7233D">
        <w:rPr>
          <w:rFonts w:ascii="Calibri" w:eastAsia="Calibri" w:hAnsi="Calibri" w:cs="Calibri"/>
          <w:sz w:val="22"/>
          <w:szCs w:val="22"/>
        </w:rPr>
        <w:t xml:space="preserve">Un </w:t>
      </w:r>
      <w:r w:rsidR="008C2375" w:rsidRPr="07D7233D">
        <w:rPr>
          <w:rFonts w:ascii="Calibri" w:eastAsia="Calibri" w:hAnsi="Calibri" w:cs="Calibri"/>
          <w:sz w:val="22"/>
          <w:szCs w:val="22"/>
        </w:rPr>
        <w:t>enlace</w:t>
      </w:r>
      <w:r w:rsidRPr="07D7233D">
        <w:rPr>
          <w:rFonts w:ascii="Calibri" w:eastAsia="Calibri" w:hAnsi="Calibri" w:cs="Calibri"/>
          <w:sz w:val="22"/>
          <w:szCs w:val="22"/>
        </w:rPr>
        <w:t xml:space="preserve"> al</w:t>
      </w:r>
      <w:r w:rsidR="0012522F" w:rsidRPr="07D7233D">
        <w:rPr>
          <w:rFonts w:ascii="Calibri" w:eastAsia="Calibri" w:hAnsi="Calibri" w:cs="Calibri"/>
          <w:sz w:val="22"/>
          <w:szCs w:val="22"/>
        </w:rPr>
        <w:t xml:space="preserve"> URL </w:t>
      </w:r>
      <w:r w:rsidR="00BF73E9" w:rsidRPr="07D7233D">
        <w:rPr>
          <w:rFonts w:ascii="Calibri" w:eastAsia="Calibri" w:hAnsi="Calibri" w:cs="Calibri"/>
          <w:sz w:val="22"/>
          <w:szCs w:val="22"/>
        </w:rPr>
        <w:t>de la carpeta de respaldo del equipo</w:t>
      </w:r>
      <w:r w:rsidR="48D58920" w:rsidRPr="07D7233D">
        <w:rPr>
          <w:rFonts w:ascii="Calibri" w:eastAsia="Calibri" w:hAnsi="Calibri" w:cs="Calibri"/>
          <w:sz w:val="22"/>
          <w:szCs w:val="22"/>
        </w:rPr>
        <w:t xml:space="preserve">. </w:t>
      </w:r>
    </w:p>
    <w:p w14:paraId="618775B2" w14:textId="77777777" w:rsidR="00A6512D" w:rsidRPr="008B6CB6" w:rsidRDefault="00A6512D" w:rsidP="00DD1EF5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7FD4882" w14:textId="77777777" w:rsidR="000066D8" w:rsidRPr="00C90F43" w:rsidRDefault="000066D8" w:rsidP="00DD1EF5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7A507D1B" w14:textId="77777777" w:rsidR="00914B76" w:rsidRPr="00914B76" w:rsidRDefault="000066D8" w:rsidP="6318B8F6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7D7233D">
        <w:rPr>
          <w:rFonts w:asciiTheme="minorHAnsi" w:eastAsia="Calibri" w:hAnsiTheme="minorHAnsi" w:cstheme="minorBidi"/>
          <w:sz w:val="22"/>
          <w:szCs w:val="22"/>
        </w:rPr>
        <w:t xml:space="preserve">Una versión </w:t>
      </w:r>
      <w:r w:rsidRPr="07D7233D">
        <w:rPr>
          <w:rFonts w:asciiTheme="minorHAnsi" w:eastAsia="Calibri" w:hAnsiTheme="minorHAnsi" w:cstheme="minorBidi"/>
          <w:b/>
          <w:bCs/>
          <w:i/>
          <w:iCs/>
          <w:sz w:val="22"/>
          <w:szCs w:val="22"/>
          <w:u w:val="single"/>
        </w:rPr>
        <w:t>inicial</w:t>
      </w:r>
      <w:r w:rsidRPr="07D7233D">
        <w:rPr>
          <w:rFonts w:asciiTheme="minorHAnsi" w:eastAsia="Calibri" w:hAnsiTheme="minorHAnsi" w:cstheme="minorBidi"/>
          <w:sz w:val="22"/>
          <w:szCs w:val="22"/>
        </w:rPr>
        <w:t xml:space="preserve"> del desafío.</w:t>
      </w:r>
    </w:p>
    <w:p w14:paraId="1207525F" w14:textId="77777777" w:rsidR="00914B76" w:rsidRPr="00914B76" w:rsidRDefault="00914B76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>El pl</w:t>
      </w:r>
      <w:r w:rsidR="000066D8" w:rsidRPr="672E1C61">
        <w:rPr>
          <w:rFonts w:asciiTheme="minorHAnsi" w:eastAsia="Calibri" w:hAnsiTheme="minorHAnsi" w:cstheme="minorBidi"/>
          <w:sz w:val="22"/>
          <w:szCs w:val="22"/>
        </w:rPr>
        <w:t>an de investigación.</w:t>
      </w:r>
    </w:p>
    <w:p w14:paraId="22D0D430" w14:textId="6EFFA2F3" w:rsidR="00914B76" w:rsidRPr="00914B76" w:rsidRDefault="000066D8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914B76">
        <w:rPr>
          <w:rFonts w:asciiTheme="minorHAnsi" w:eastAsia="Calibri" w:hAnsiTheme="minorHAnsi" w:cstheme="minorBidi"/>
          <w:sz w:val="22"/>
          <w:szCs w:val="22"/>
        </w:rPr>
        <w:t>Evidencia</w:t>
      </w:r>
      <w:r w:rsidR="00B40AFF">
        <w:rPr>
          <w:rFonts w:asciiTheme="minorHAnsi" w:eastAsia="Calibri" w:hAnsiTheme="minorHAnsi" w:cstheme="minorBidi"/>
          <w:sz w:val="22"/>
          <w:szCs w:val="22"/>
        </w:rPr>
        <w:t>s escritas y filmadas</w:t>
      </w:r>
      <w:r w:rsidRPr="00914B76">
        <w:rPr>
          <w:rFonts w:asciiTheme="minorHAnsi" w:eastAsia="Calibri" w:hAnsiTheme="minorHAnsi" w:cstheme="minorBidi"/>
          <w:sz w:val="22"/>
          <w:szCs w:val="22"/>
        </w:rPr>
        <w:t xml:space="preserve"> de la realización </w:t>
      </w:r>
      <w:r w:rsidRPr="00914B76">
        <w:rPr>
          <w:rFonts w:asciiTheme="minorHAnsi" w:eastAsia="Calibri" w:hAnsiTheme="minorHAnsi" w:cstheme="minorBidi"/>
          <w:sz w:val="22"/>
          <w:szCs w:val="22"/>
          <w:u w:val="single"/>
        </w:rPr>
        <w:t xml:space="preserve">de, al menos, </w:t>
      </w:r>
      <w:r w:rsidR="00914B76">
        <w:rPr>
          <w:rFonts w:asciiTheme="minorHAnsi" w:eastAsia="Calibri" w:hAnsiTheme="minorHAnsi" w:cstheme="minorBidi"/>
          <w:sz w:val="22"/>
          <w:szCs w:val="22"/>
          <w:u w:val="single"/>
        </w:rPr>
        <w:t>4</w:t>
      </w:r>
      <w:r w:rsidRPr="00914B76">
        <w:rPr>
          <w:rFonts w:asciiTheme="minorHAnsi" w:eastAsia="Calibri" w:hAnsiTheme="minorHAnsi" w:cstheme="minorBidi"/>
          <w:sz w:val="22"/>
          <w:szCs w:val="22"/>
          <w:u w:val="single"/>
        </w:rPr>
        <w:t xml:space="preserve"> entrevistas</w:t>
      </w:r>
      <w:r w:rsidR="00914B76">
        <w:rPr>
          <w:rFonts w:asciiTheme="minorHAnsi" w:eastAsia="Calibri" w:hAnsiTheme="minorHAnsi" w:cstheme="minorBidi"/>
          <w:sz w:val="22"/>
          <w:szCs w:val="22"/>
          <w:u w:val="single"/>
        </w:rPr>
        <w:t xml:space="preserve"> con usuarios típicos</w:t>
      </w:r>
      <w:r w:rsidRPr="00914B76">
        <w:rPr>
          <w:rFonts w:asciiTheme="minorHAnsi" w:eastAsia="Calibri" w:hAnsiTheme="minorHAnsi" w:cstheme="minorBidi"/>
          <w:sz w:val="22"/>
          <w:szCs w:val="22"/>
        </w:rPr>
        <w:t>.</w:t>
      </w:r>
    </w:p>
    <w:p w14:paraId="043CFD3E" w14:textId="2A5988CE" w:rsidR="00914B76" w:rsidRPr="00914B76" w:rsidRDefault="00914B76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914B76">
        <w:rPr>
          <w:rFonts w:asciiTheme="minorHAnsi" w:eastAsia="Calibri" w:hAnsiTheme="minorHAnsi" w:cstheme="minorHAnsi"/>
          <w:sz w:val="22"/>
          <w:szCs w:val="22"/>
        </w:rPr>
        <w:t>Evidencia</w:t>
      </w:r>
      <w:r w:rsidR="00B40AFF">
        <w:rPr>
          <w:rFonts w:asciiTheme="minorHAnsi" w:eastAsia="Calibri" w:hAnsiTheme="minorHAnsi" w:cstheme="minorHAnsi"/>
          <w:sz w:val="22"/>
          <w:szCs w:val="22"/>
        </w:rPr>
        <w:t>s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40AFF">
        <w:rPr>
          <w:rFonts w:asciiTheme="minorHAnsi" w:eastAsia="Calibri" w:hAnsiTheme="minorHAnsi" w:cstheme="minorBidi"/>
          <w:sz w:val="22"/>
          <w:szCs w:val="22"/>
        </w:rPr>
        <w:t>escritas y filmadas</w:t>
      </w:r>
      <w:r w:rsidR="00B40AFF"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de la realización </w:t>
      </w:r>
      <w:r w:rsidRPr="00914B76">
        <w:rPr>
          <w:rFonts w:asciiTheme="minorHAnsi" w:eastAsia="Calibri" w:hAnsiTheme="minorHAnsi" w:cstheme="minorHAnsi"/>
          <w:sz w:val="22"/>
          <w:szCs w:val="22"/>
          <w:u w:val="single"/>
        </w:rPr>
        <w:t>de, al menos, 1 entrevista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con </w:t>
      </w:r>
      <w:r>
        <w:rPr>
          <w:rFonts w:asciiTheme="minorHAnsi" w:eastAsia="Calibri" w:hAnsiTheme="minorHAnsi" w:cstheme="minorHAnsi"/>
          <w:sz w:val="22"/>
          <w:szCs w:val="22"/>
        </w:rPr>
        <w:t xml:space="preserve">usuario(s) </w:t>
      </w:r>
      <w:r w:rsidRPr="00914B76">
        <w:rPr>
          <w:rFonts w:asciiTheme="minorHAnsi" w:eastAsia="Calibri" w:hAnsiTheme="minorHAnsi" w:cstheme="minorHAnsi"/>
          <w:sz w:val="22"/>
          <w:szCs w:val="22"/>
        </w:rPr>
        <w:t>experto</w:t>
      </w:r>
      <w:r>
        <w:rPr>
          <w:rFonts w:asciiTheme="minorHAnsi" w:eastAsia="Calibri" w:hAnsiTheme="minorHAnsi" w:cstheme="minorHAnsi"/>
          <w:sz w:val="22"/>
          <w:szCs w:val="22"/>
        </w:rPr>
        <w:t>(s).</w:t>
      </w:r>
    </w:p>
    <w:p w14:paraId="6461CEE9" w14:textId="66F27388" w:rsidR="00914B76" w:rsidRPr="00914B76" w:rsidRDefault="00914B76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914B76">
        <w:rPr>
          <w:rFonts w:asciiTheme="minorHAnsi" w:eastAsia="Calibri" w:hAnsiTheme="minorHAnsi" w:cstheme="minorHAnsi"/>
          <w:sz w:val="22"/>
          <w:szCs w:val="22"/>
        </w:rPr>
        <w:t>Evidencia</w:t>
      </w:r>
      <w:r w:rsidR="00B40AFF">
        <w:rPr>
          <w:rFonts w:asciiTheme="minorHAnsi" w:eastAsia="Calibri" w:hAnsiTheme="minorHAnsi" w:cstheme="minorHAnsi"/>
          <w:sz w:val="22"/>
          <w:szCs w:val="22"/>
        </w:rPr>
        <w:t>s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40AFF">
        <w:rPr>
          <w:rFonts w:asciiTheme="minorHAnsi" w:eastAsia="Calibri" w:hAnsiTheme="minorHAnsi" w:cstheme="minorBidi"/>
          <w:sz w:val="22"/>
          <w:szCs w:val="22"/>
        </w:rPr>
        <w:t>escritas y filmadas</w:t>
      </w:r>
      <w:r w:rsidR="00B40AFF"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de la realización </w:t>
      </w:r>
      <w:r w:rsidRPr="00914B76">
        <w:rPr>
          <w:rFonts w:asciiTheme="minorHAnsi" w:eastAsia="Calibri" w:hAnsiTheme="minorHAnsi" w:cstheme="minorHAnsi"/>
          <w:sz w:val="22"/>
          <w:szCs w:val="22"/>
          <w:u w:val="single"/>
        </w:rPr>
        <w:t>de, al menos, 1 entrevista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con usuario</w:t>
      </w:r>
      <w:r>
        <w:rPr>
          <w:rFonts w:asciiTheme="minorHAnsi" w:eastAsia="Calibri" w:hAnsiTheme="minorHAnsi" w:cstheme="minorHAnsi"/>
          <w:sz w:val="22"/>
          <w:szCs w:val="22"/>
        </w:rPr>
        <w:t>(</w:t>
      </w:r>
      <w:r w:rsidRPr="00914B76">
        <w:rPr>
          <w:rFonts w:asciiTheme="minorHAnsi" w:eastAsia="Calibri" w:hAnsiTheme="minorHAnsi" w:cstheme="minorHAnsi"/>
          <w:sz w:val="22"/>
          <w:szCs w:val="22"/>
        </w:rPr>
        <w:t>s</w:t>
      </w:r>
      <w:r>
        <w:rPr>
          <w:rFonts w:asciiTheme="minorHAnsi" w:eastAsia="Calibri" w:hAnsiTheme="minorHAnsi" w:cstheme="minorHAnsi"/>
          <w:sz w:val="22"/>
          <w:szCs w:val="22"/>
        </w:rPr>
        <w:t>)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extremo</w:t>
      </w:r>
      <w:r>
        <w:rPr>
          <w:rFonts w:asciiTheme="minorHAnsi" w:eastAsia="Calibri" w:hAnsiTheme="minorHAnsi" w:cstheme="minorHAnsi"/>
          <w:sz w:val="22"/>
          <w:szCs w:val="22"/>
        </w:rPr>
        <w:t>(</w:t>
      </w:r>
      <w:r w:rsidRPr="00914B76">
        <w:rPr>
          <w:rFonts w:asciiTheme="minorHAnsi" w:eastAsia="Calibri" w:hAnsiTheme="minorHAnsi" w:cstheme="minorHAnsi"/>
          <w:sz w:val="22"/>
          <w:szCs w:val="22"/>
        </w:rPr>
        <w:t>s</w:t>
      </w:r>
      <w:r>
        <w:rPr>
          <w:rFonts w:asciiTheme="minorHAnsi" w:eastAsia="Calibri" w:hAnsiTheme="minorHAnsi" w:cstheme="minorHAnsi"/>
          <w:sz w:val="22"/>
          <w:szCs w:val="22"/>
        </w:rPr>
        <w:t>).</w:t>
      </w:r>
    </w:p>
    <w:p w14:paraId="4CF63B45" w14:textId="364E1B71" w:rsidR="00914B76" w:rsidRPr="00AF1D7B" w:rsidRDefault="00914B76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914B76">
        <w:rPr>
          <w:rFonts w:asciiTheme="minorHAnsi" w:eastAsia="Calibri" w:hAnsiTheme="minorHAnsi" w:cstheme="minorHAnsi"/>
          <w:sz w:val="22"/>
          <w:szCs w:val="22"/>
        </w:rPr>
        <w:t>Evidencia</w:t>
      </w:r>
      <w:r w:rsidR="00B40AFF">
        <w:rPr>
          <w:rFonts w:asciiTheme="minorHAnsi" w:eastAsia="Calibri" w:hAnsiTheme="minorHAnsi" w:cstheme="minorHAnsi"/>
          <w:sz w:val="22"/>
          <w:szCs w:val="22"/>
        </w:rPr>
        <w:t>s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40AFF">
        <w:rPr>
          <w:rFonts w:asciiTheme="minorHAnsi" w:eastAsia="Calibri" w:hAnsiTheme="minorHAnsi" w:cstheme="minorBidi"/>
          <w:sz w:val="22"/>
          <w:szCs w:val="22"/>
        </w:rPr>
        <w:t>escritas y filmadas</w:t>
      </w:r>
      <w:r w:rsidR="00B40AFF" w:rsidRPr="00914B76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914B76">
        <w:rPr>
          <w:rFonts w:asciiTheme="minorHAnsi" w:eastAsia="Calibri" w:hAnsiTheme="minorHAnsi" w:cstheme="minorHAnsi"/>
          <w:sz w:val="22"/>
          <w:szCs w:val="22"/>
        </w:rPr>
        <w:t xml:space="preserve">de otras actividades de empatía como observaciones e inmersiones, </w:t>
      </w:r>
      <w:r w:rsidRPr="00914B76">
        <w:rPr>
          <w:rFonts w:asciiTheme="minorHAnsi" w:eastAsia="Calibri" w:hAnsiTheme="minorHAnsi" w:cstheme="minorHAnsi"/>
          <w:sz w:val="22"/>
          <w:szCs w:val="22"/>
          <w:u w:val="single"/>
        </w:rPr>
        <w:t>al menos una de cada una.</w:t>
      </w:r>
    </w:p>
    <w:p w14:paraId="19CECD83" w14:textId="05DBEA86" w:rsidR="00AF1D7B" w:rsidRPr="00AF1D7B" w:rsidRDefault="00AF1D7B" w:rsidP="00DD1EF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00AF1D7B">
        <w:rPr>
          <w:rFonts w:asciiTheme="minorHAnsi" w:eastAsia="Calibri" w:hAnsiTheme="minorHAnsi" w:cstheme="minorHAnsi"/>
          <w:b/>
          <w:bCs/>
          <w:sz w:val="22"/>
          <w:szCs w:val="22"/>
        </w:rPr>
        <w:t>Una breve pero clara descripción de los pasos dados durante la entrega para llegar a los resultados obtenidos</w:t>
      </w:r>
      <w:r w:rsidR="00592D01">
        <w:rPr>
          <w:rFonts w:asciiTheme="minorHAnsi" w:eastAsia="Calibri" w:hAnsiTheme="minorHAnsi" w:cstheme="minorHAnsi"/>
          <w:b/>
          <w:bCs/>
          <w:sz w:val="22"/>
          <w:szCs w:val="22"/>
        </w:rPr>
        <w:t>, así como de los propios resultados</w:t>
      </w:r>
      <w:r w:rsidRPr="00AF1D7B">
        <w:rPr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4F04D8C2" w14:textId="6C4B3088" w:rsidR="008B0F6C" w:rsidRDefault="008B0F6C" w:rsidP="008B0F6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C74F24" w14:textId="508D7352" w:rsidR="003128AC" w:rsidRPr="000B30C2" w:rsidRDefault="003128AC" w:rsidP="003128AC">
      <w:pPr>
        <w:pStyle w:val="Ttulo1"/>
        <w:spacing w:line="259" w:lineRule="auto"/>
        <w:rPr>
          <w:rFonts w:ascii="Calibri" w:eastAsia="Calibri" w:hAnsi="Calibri" w:cs="Calibri"/>
          <w:b/>
          <w:bCs/>
          <w:szCs w:val="24"/>
        </w:rPr>
      </w:pPr>
      <w:r w:rsidRPr="00D65C3E">
        <w:rPr>
          <w:rFonts w:ascii="Calibri" w:eastAsia="Calibri" w:hAnsi="Calibri" w:cs="Calibri"/>
          <w:b/>
          <w:bCs/>
          <w:szCs w:val="24"/>
        </w:rPr>
        <w:t xml:space="preserve">Segunda entrega – (mín. </w:t>
      </w:r>
      <w:r w:rsidR="00D65C3E" w:rsidRPr="00D65C3E">
        <w:rPr>
          <w:rFonts w:ascii="Calibri" w:eastAsia="Calibri" w:hAnsi="Calibri" w:cs="Calibri"/>
          <w:b/>
          <w:bCs/>
          <w:szCs w:val="24"/>
        </w:rPr>
        <w:t>4</w:t>
      </w:r>
      <w:r w:rsidRPr="00D65C3E">
        <w:rPr>
          <w:rFonts w:ascii="Calibri" w:eastAsia="Calibri" w:hAnsi="Calibri" w:cs="Calibri"/>
          <w:b/>
          <w:bCs/>
          <w:szCs w:val="24"/>
        </w:rPr>
        <w:t xml:space="preserve"> puntos, máx. </w:t>
      </w:r>
      <w:r w:rsidR="00D65C3E" w:rsidRPr="00D65C3E">
        <w:rPr>
          <w:rFonts w:ascii="Calibri" w:eastAsia="Calibri" w:hAnsi="Calibri" w:cs="Calibri"/>
          <w:b/>
          <w:bCs/>
          <w:szCs w:val="24"/>
        </w:rPr>
        <w:t>7</w:t>
      </w:r>
      <w:r w:rsidRPr="00D65C3E">
        <w:rPr>
          <w:rFonts w:ascii="Calibri" w:eastAsia="Calibri" w:hAnsi="Calibri" w:cs="Calibri"/>
          <w:b/>
          <w:bCs/>
          <w:szCs w:val="24"/>
        </w:rPr>
        <w:t xml:space="preserve"> puntos): Definición.</w:t>
      </w:r>
      <w:r>
        <w:rPr>
          <w:rFonts w:ascii="Calibri" w:eastAsia="Calibri" w:hAnsi="Calibri" w:cs="Calibri"/>
          <w:b/>
          <w:bCs/>
          <w:szCs w:val="24"/>
        </w:rPr>
        <w:t xml:space="preserve"> </w:t>
      </w:r>
    </w:p>
    <w:p w14:paraId="7333FF54" w14:textId="77777777" w:rsidR="003128AC" w:rsidRPr="008B6CB6" w:rsidRDefault="003128AC" w:rsidP="003128AC">
      <w:pPr>
        <w:jc w:val="both"/>
        <w:rPr>
          <w:rFonts w:ascii="Calibri" w:eastAsia="Calibri" w:hAnsi="Calibri" w:cs="Calibri"/>
          <w:sz w:val="22"/>
          <w:szCs w:val="22"/>
        </w:rPr>
      </w:pPr>
      <w:r w:rsidRPr="00FC497F">
        <w:rPr>
          <w:rFonts w:ascii="Calibri" w:eastAsia="Calibri" w:hAnsi="Calibri" w:cs="Calibri"/>
          <w:sz w:val="22"/>
          <w:szCs w:val="22"/>
        </w:rPr>
        <w:t xml:space="preserve">Esta entrega </w:t>
      </w:r>
      <w:r w:rsidRPr="00FC497F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se realizará mediante aulas. </w:t>
      </w:r>
      <w:r w:rsidRPr="00FC497F">
        <w:rPr>
          <w:rFonts w:ascii="Calibri" w:eastAsia="Calibri" w:hAnsi="Calibri" w:cs="Calibri"/>
          <w:sz w:val="22"/>
          <w:szCs w:val="22"/>
        </w:rPr>
        <w:t>Se debe entregar un documento PDF con:</w:t>
      </w:r>
      <w:r w:rsidRPr="77CDC622">
        <w:rPr>
          <w:rFonts w:ascii="Calibri" w:eastAsia="Calibri" w:hAnsi="Calibri" w:cs="Calibri"/>
          <w:sz w:val="22"/>
          <w:szCs w:val="22"/>
        </w:rPr>
        <w:t xml:space="preserve"> </w:t>
      </w:r>
    </w:p>
    <w:p w14:paraId="2CD71EE5" w14:textId="7A6C29FA" w:rsidR="003128AC" w:rsidRPr="008B6CB6" w:rsidRDefault="003128AC" w:rsidP="003128AC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53C907E3" w14:textId="77777777" w:rsidR="003128AC" w:rsidRPr="008B6CB6" w:rsidRDefault="003128AC" w:rsidP="003128AC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Pr="008B6CB6">
        <w:rPr>
          <w:rFonts w:ascii="Calibri" w:eastAsia="Calibri" w:hAnsi="Calibri" w:cs="Calibri"/>
          <w:sz w:val="22"/>
          <w:szCs w:val="22"/>
        </w:rPr>
        <w:t xml:space="preserve"> del Equipo. </w:t>
      </w:r>
    </w:p>
    <w:p w14:paraId="6240815B" w14:textId="77777777" w:rsidR="003128AC" w:rsidRPr="008B6CB6" w:rsidRDefault="003128AC" w:rsidP="003128AC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8B6CB6">
        <w:rPr>
          <w:rFonts w:ascii="Calibri" w:eastAsia="Calibri" w:hAnsi="Calibri" w:cs="Calibri"/>
          <w:sz w:val="22"/>
          <w:szCs w:val="22"/>
        </w:rPr>
        <w:t xml:space="preserve">Un enlace al URL de la carpeta de respaldo del equipo. </w:t>
      </w:r>
    </w:p>
    <w:p w14:paraId="5FAF5D7E" w14:textId="77777777" w:rsidR="003128AC" w:rsidRPr="008B6CB6" w:rsidRDefault="003128AC" w:rsidP="003128A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5A29804" w14:textId="77777777" w:rsidR="003128AC" w:rsidRPr="00C90F43" w:rsidRDefault="003128AC" w:rsidP="003128A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52AF7168" w14:textId="481E80D6" w:rsidR="009F4CA0" w:rsidRPr="00C90F43" w:rsidRDefault="009F4CA0" w:rsidP="009F4CA0">
      <w:pPr>
        <w:pStyle w:val="Prrafodelista"/>
        <w:numPr>
          <w:ilvl w:val="0"/>
          <w:numId w:val="20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Evidencia de </w:t>
      </w:r>
      <w:r>
        <w:rPr>
          <w:rFonts w:asciiTheme="minorHAnsi" w:eastAsia="Calibri" w:hAnsiTheme="minorHAnsi" w:cstheme="minorHAnsi"/>
          <w:sz w:val="22"/>
          <w:szCs w:val="22"/>
        </w:rPr>
        <w:t xml:space="preserve">las </w:t>
      </w: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actividades de </w:t>
      </w:r>
      <w:r>
        <w:rPr>
          <w:rFonts w:asciiTheme="minorHAnsi" w:eastAsia="Calibri" w:hAnsiTheme="minorHAnsi" w:cstheme="minorHAnsi"/>
          <w:sz w:val="22"/>
          <w:szCs w:val="22"/>
        </w:rPr>
        <w:t>definición</w:t>
      </w:r>
      <w:r w:rsidRPr="00C90F43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F9E8CCE" w14:textId="07C82AAB" w:rsidR="009F4CA0" w:rsidRDefault="009F4CA0" w:rsidP="009F4CA0">
      <w:pPr>
        <w:pStyle w:val="Prrafodelista"/>
        <w:numPr>
          <w:ilvl w:val="0"/>
          <w:numId w:val="20"/>
        </w:numPr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>Evidencia de los resultados de las actividades de definición</w:t>
      </w:r>
      <w:r w:rsidRPr="535496DC">
        <w:rPr>
          <w:rFonts w:asciiTheme="minorHAnsi" w:eastAsia="Calibri" w:hAnsiTheme="minorHAnsi" w:cstheme="minorBidi"/>
          <w:sz w:val="22"/>
          <w:szCs w:val="22"/>
        </w:rPr>
        <w:t>.</w:t>
      </w:r>
    </w:p>
    <w:p w14:paraId="31B6B6D4" w14:textId="77777777" w:rsidR="003128AC" w:rsidRPr="00914B76" w:rsidRDefault="003128AC" w:rsidP="003128AC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sz w:val="22"/>
          <w:szCs w:val="22"/>
        </w:rPr>
      </w:pPr>
      <w:r w:rsidRPr="00914B76">
        <w:rPr>
          <w:rFonts w:asciiTheme="minorHAnsi" w:eastAsia="Calibri" w:hAnsiTheme="minorHAnsi" w:cstheme="minorBidi"/>
          <w:sz w:val="22"/>
          <w:szCs w:val="22"/>
        </w:rPr>
        <w:t xml:space="preserve">Una versión </w:t>
      </w:r>
      <w:r w:rsidRPr="00914B76">
        <w:rPr>
          <w:rFonts w:asciiTheme="minorHAnsi" w:eastAsia="Calibri" w:hAnsiTheme="minorHAnsi" w:cstheme="minorBidi"/>
          <w:b/>
          <w:bCs/>
          <w:i/>
          <w:iCs/>
          <w:sz w:val="22"/>
          <w:szCs w:val="22"/>
          <w:u w:val="single"/>
        </w:rPr>
        <w:t>reenmarcada</w:t>
      </w:r>
      <w:r w:rsidRPr="00914B76">
        <w:rPr>
          <w:rFonts w:asciiTheme="minorHAnsi" w:eastAsia="Calibri" w:hAnsiTheme="minorHAnsi" w:cstheme="minorBidi"/>
          <w:sz w:val="22"/>
          <w:szCs w:val="22"/>
        </w:rPr>
        <w:t xml:space="preserve"> del desafío.</w:t>
      </w:r>
    </w:p>
    <w:p w14:paraId="49909F2F" w14:textId="77777777" w:rsidR="003128AC" w:rsidRPr="000066D8" w:rsidRDefault="003128AC" w:rsidP="003128AC">
      <w:pPr>
        <w:pStyle w:val="Prrafodelista"/>
        <w:numPr>
          <w:ilvl w:val="0"/>
          <w:numId w:val="20"/>
        </w:numPr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0066D8">
        <w:rPr>
          <w:rFonts w:asciiTheme="minorHAnsi" w:eastAsia="Calibri" w:hAnsiTheme="minorHAnsi" w:cstheme="minorBidi"/>
          <w:sz w:val="22"/>
          <w:szCs w:val="22"/>
        </w:rPr>
        <w:t>Justificación de que el desafío es adecuado.</w:t>
      </w:r>
    </w:p>
    <w:p w14:paraId="32152C78" w14:textId="77777777" w:rsidR="003128AC" w:rsidRPr="00AF1D7B" w:rsidRDefault="003128AC" w:rsidP="003128AC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00AF1D7B">
        <w:rPr>
          <w:rFonts w:asciiTheme="minorHAnsi" w:eastAsia="Calibri" w:hAnsiTheme="minorHAnsi" w:cstheme="minorHAnsi"/>
          <w:b/>
          <w:bCs/>
          <w:sz w:val="22"/>
          <w:szCs w:val="22"/>
        </w:rPr>
        <w:t>Una breve pero clara descripción de los pasos dados durante la entrega para llegar a los resultados obtenidos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, así como de los propios resultados</w:t>
      </w:r>
      <w:r w:rsidRPr="00AF1D7B">
        <w:rPr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1B91C88B" w14:textId="77777777" w:rsidR="003128AC" w:rsidRPr="00C90F43" w:rsidRDefault="003128AC" w:rsidP="008B0F6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FC5CAD" w14:textId="5D8DE921" w:rsidR="008B0F6C" w:rsidRPr="000D6647" w:rsidRDefault="00A94D03" w:rsidP="008B0F6C">
      <w:pPr>
        <w:pStyle w:val="Ttulo1"/>
        <w:rPr>
          <w:rFonts w:asciiTheme="minorHAnsi" w:eastAsia="Calibri" w:hAnsiTheme="minorHAnsi" w:cstheme="minorBidi"/>
          <w:b/>
          <w:bCs/>
        </w:rPr>
      </w:pPr>
      <w:r w:rsidRPr="00A60538">
        <w:rPr>
          <w:rFonts w:asciiTheme="minorHAnsi" w:eastAsia="Calibri" w:hAnsiTheme="minorHAnsi" w:cstheme="minorBidi"/>
          <w:b/>
          <w:bCs/>
        </w:rPr>
        <w:t>Tercera</w:t>
      </w:r>
      <w:r w:rsidR="008B0F6C" w:rsidRPr="00A60538">
        <w:rPr>
          <w:rFonts w:asciiTheme="minorHAnsi" w:eastAsia="Calibri" w:hAnsiTheme="minorHAnsi" w:cstheme="minorBidi"/>
          <w:b/>
          <w:bCs/>
        </w:rPr>
        <w:t xml:space="preserve"> entrega – (</w:t>
      </w:r>
      <w:r w:rsidR="005F6DF4" w:rsidRPr="00A60538">
        <w:rPr>
          <w:rFonts w:ascii="Calibri" w:eastAsia="Calibri" w:hAnsi="Calibri" w:cs="Calibri"/>
          <w:b/>
          <w:bCs/>
          <w:szCs w:val="24"/>
        </w:rPr>
        <w:t xml:space="preserve">mín. </w:t>
      </w:r>
      <w:r w:rsidR="00A60538" w:rsidRPr="00A60538">
        <w:rPr>
          <w:rFonts w:ascii="Calibri" w:eastAsia="Calibri" w:hAnsi="Calibri" w:cs="Calibri"/>
          <w:b/>
          <w:bCs/>
          <w:szCs w:val="24"/>
        </w:rPr>
        <w:t>6</w:t>
      </w:r>
      <w:r w:rsidR="005F6DF4" w:rsidRPr="00A60538">
        <w:rPr>
          <w:rFonts w:ascii="Calibri" w:eastAsia="Calibri" w:hAnsi="Calibri" w:cs="Calibri"/>
          <w:b/>
          <w:bCs/>
          <w:szCs w:val="24"/>
        </w:rPr>
        <w:t xml:space="preserve"> puntos, máx. </w:t>
      </w:r>
      <w:r w:rsidR="00A60538" w:rsidRPr="00A60538">
        <w:rPr>
          <w:rFonts w:asciiTheme="minorHAnsi" w:eastAsia="Calibri" w:hAnsiTheme="minorHAnsi" w:cstheme="minorBidi"/>
          <w:b/>
          <w:bCs/>
        </w:rPr>
        <w:t>11</w:t>
      </w:r>
      <w:r w:rsidR="008B0F6C" w:rsidRPr="00A60538">
        <w:rPr>
          <w:rFonts w:asciiTheme="minorHAnsi" w:eastAsia="Calibri" w:hAnsiTheme="minorHAnsi" w:cstheme="minorBidi"/>
          <w:b/>
          <w:bCs/>
        </w:rPr>
        <w:t xml:space="preserve"> puntos): Ideación.</w:t>
      </w:r>
      <w:r w:rsidR="008B0F6C">
        <w:rPr>
          <w:rFonts w:asciiTheme="minorHAnsi" w:eastAsia="Calibri" w:hAnsiTheme="minorHAnsi" w:cstheme="minorBidi"/>
          <w:b/>
          <w:bCs/>
        </w:rPr>
        <w:t xml:space="preserve"> </w:t>
      </w:r>
    </w:p>
    <w:p w14:paraId="71878651" w14:textId="77777777" w:rsidR="003256E2" w:rsidRPr="008B6CB6" w:rsidRDefault="003256E2" w:rsidP="003256E2">
      <w:pPr>
        <w:jc w:val="both"/>
        <w:rPr>
          <w:rFonts w:ascii="Calibri" w:eastAsia="Calibri" w:hAnsi="Calibri" w:cs="Calibri"/>
          <w:sz w:val="22"/>
          <w:szCs w:val="22"/>
        </w:rPr>
      </w:pPr>
      <w:r w:rsidRPr="00FC497F">
        <w:rPr>
          <w:rFonts w:ascii="Calibri" w:eastAsia="Calibri" w:hAnsi="Calibri" w:cs="Calibri"/>
          <w:sz w:val="22"/>
          <w:szCs w:val="22"/>
        </w:rPr>
        <w:t xml:space="preserve">Esta entrega </w:t>
      </w:r>
      <w:r w:rsidRPr="00FC497F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se realizará mediante aulas. </w:t>
      </w:r>
      <w:r w:rsidRPr="00FC497F">
        <w:rPr>
          <w:rFonts w:ascii="Calibri" w:eastAsia="Calibri" w:hAnsi="Calibri" w:cs="Calibri"/>
          <w:sz w:val="22"/>
          <w:szCs w:val="22"/>
        </w:rPr>
        <w:t>Se debe entregar un documento PDF con:</w:t>
      </w:r>
      <w:r w:rsidRPr="77CDC622">
        <w:rPr>
          <w:rFonts w:ascii="Calibri" w:eastAsia="Calibri" w:hAnsi="Calibri" w:cs="Calibri"/>
          <w:sz w:val="22"/>
          <w:szCs w:val="22"/>
        </w:rPr>
        <w:t xml:space="preserve"> </w:t>
      </w:r>
    </w:p>
    <w:p w14:paraId="7738B993" w14:textId="229366BD" w:rsidR="003256E2" w:rsidRPr="008B6CB6" w:rsidRDefault="003256E2" w:rsidP="003256E2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563428D3" w14:textId="77777777" w:rsidR="003256E2" w:rsidRPr="008B6CB6" w:rsidRDefault="003256E2" w:rsidP="003256E2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Pr="008B6CB6">
        <w:rPr>
          <w:rFonts w:ascii="Calibri" w:eastAsia="Calibri" w:hAnsi="Calibri" w:cs="Calibri"/>
          <w:sz w:val="22"/>
          <w:szCs w:val="22"/>
        </w:rPr>
        <w:t xml:space="preserve"> del Equipo. </w:t>
      </w:r>
    </w:p>
    <w:p w14:paraId="2A0EFA33" w14:textId="77777777" w:rsidR="003256E2" w:rsidRPr="008B6CB6" w:rsidRDefault="003256E2" w:rsidP="003256E2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8B6CB6">
        <w:rPr>
          <w:rFonts w:ascii="Calibri" w:eastAsia="Calibri" w:hAnsi="Calibri" w:cs="Calibri"/>
          <w:sz w:val="22"/>
          <w:szCs w:val="22"/>
        </w:rPr>
        <w:t xml:space="preserve">Un enlace al URL de la carpeta de respaldo del equipo. </w:t>
      </w:r>
    </w:p>
    <w:p w14:paraId="165DCE7F" w14:textId="77777777" w:rsidR="008B0F6C" w:rsidRPr="00C90F43" w:rsidRDefault="008B0F6C" w:rsidP="008B0F6C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27C7A88B" w14:textId="77777777" w:rsidR="008B0F6C" w:rsidRPr="00C90F43" w:rsidRDefault="008B0F6C" w:rsidP="008B0F6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31999E22" w14:textId="0316CB6F" w:rsidR="008B0F6C" w:rsidRPr="00C90F43" w:rsidRDefault="008B0F6C" w:rsidP="008B0F6C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Evidencia de </w:t>
      </w:r>
      <w:r w:rsidR="00B64CB2">
        <w:rPr>
          <w:rFonts w:asciiTheme="minorHAnsi" w:eastAsia="Calibri" w:hAnsiTheme="minorHAnsi" w:cstheme="minorHAnsi"/>
          <w:sz w:val="22"/>
          <w:szCs w:val="22"/>
        </w:rPr>
        <w:t xml:space="preserve">las </w:t>
      </w:r>
      <w:r w:rsidRPr="00C90F43">
        <w:rPr>
          <w:rFonts w:asciiTheme="minorHAnsi" w:eastAsia="Calibri" w:hAnsiTheme="minorHAnsi" w:cstheme="minorHAnsi"/>
          <w:sz w:val="22"/>
          <w:szCs w:val="22"/>
        </w:rPr>
        <w:t>actividades de ideación.</w:t>
      </w:r>
    </w:p>
    <w:p w14:paraId="6911E711" w14:textId="77777777" w:rsidR="00B64CB2" w:rsidRDefault="00B64CB2" w:rsidP="00B64CB2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>Evidencia de los resultados de las actividades de ideación</w:t>
      </w:r>
      <w:r w:rsidR="008B0F6C" w:rsidRPr="535496DC">
        <w:rPr>
          <w:rFonts w:asciiTheme="minorHAnsi" w:eastAsia="Calibri" w:hAnsiTheme="minorHAnsi" w:cstheme="minorBidi"/>
          <w:sz w:val="22"/>
          <w:szCs w:val="22"/>
        </w:rPr>
        <w:t>.</w:t>
      </w:r>
    </w:p>
    <w:p w14:paraId="728B539F" w14:textId="6D57049F" w:rsidR="008B0F6C" w:rsidRPr="00B64CB2" w:rsidRDefault="00B64CB2" w:rsidP="00B64CB2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B64CB2">
        <w:rPr>
          <w:rFonts w:asciiTheme="minorHAnsi" w:eastAsia="Calibri" w:hAnsiTheme="minorHAnsi" w:cstheme="minorHAnsi"/>
          <w:b/>
          <w:bCs/>
          <w:sz w:val="22"/>
          <w:szCs w:val="22"/>
        </w:rPr>
        <w:t>Una breve pero clara descripción de los pasos dados durante la entrega para llegar a los resultados obtenidos, así como de los propios resultados.</w:t>
      </w:r>
      <w:r w:rsidR="008B0F6C" w:rsidRPr="00B64CB2">
        <w:rPr>
          <w:rFonts w:asciiTheme="minorHAnsi" w:eastAsia="Calibri" w:hAnsiTheme="minorHAnsi" w:cstheme="minorBidi"/>
          <w:sz w:val="22"/>
          <w:szCs w:val="22"/>
        </w:rPr>
        <w:t xml:space="preserve"> </w:t>
      </w:r>
    </w:p>
    <w:p w14:paraId="684F8147" w14:textId="77777777" w:rsidR="00413389" w:rsidRPr="00C90F43" w:rsidRDefault="00413389" w:rsidP="0041338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1F6499" w14:textId="283576C0" w:rsidR="00413389" w:rsidRPr="000D6647" w:rsidRDefault="00FC497F" w:rsidP="00413389">
      <w:pPr>
        <w:pStyle w:val="Ttulo1"/>
        <w:rPr>
          <w:rFonts w:asciiTheme="minorHAnsi" w:eastAsia="Calibri" w:hAnsiTheme="minorHAnsi" w:cstheme="minorBidi"/>
          <w:b/>
          <w:bCs/>
        </w:rPr>
      </w:pPr>
      <w:r w:rsidRPr="00A60538">
        <w:rPr>
          <w:rFonts w:asciiTheme="minorHAnsi" w:eastAsia="Calibri" w:hAnsiTheme="minorHAnsi" w:cstheme="minorBidi"/>
          <w:b/>
          <w:bCs/>
        </w:rPr>
        <w:t>Cuarta</w:t>
      </w:r>
      <w:r w:rsidR="00413389" w:rsidRPr="00A60538">
        <w:rPr>
          <w:rFonts w:asciiTheme="minorHAnsi" w:eastAsia="Calibri" w:hAnsiTheme="minorHAnsi" w:cstheme="minorBidi"/>
          <w:b/>
          <w:bCs/>
        </w:rPr>
        <w:t xml:space="preserve"> entrega – (</w:t>
      </w:r>
      <w:r w:rsidR="005F6DF4" w:rsidRPr="00A60538">
        <w:rPr>
          <w:rFonts w:ascii="Calibri" w:eastAsia="Calibri" w:hAnsi="Calibri" w:cs="Calibri"/>
          <w:b/>
          <w:bCs/>
          <w:szCs w:val="24"/>
        </w:rPr>
        <w:t xml:space="preserve">mín. 5 puntos, máx. </w:t>
      </w:r>
      <w:r w:rsidR="00127B6F" w:rsidRPr="00A60538">
        <w:rPr>
          <w:rFonts w:asciiTheme="minorHAnsi" w:eastAsia="Calibri" w:hAnsiTheme="minorHAnsi" w:cstheme="minorBidi"/>
          <w:b/>
          <w:bCs/>
        </w:rPr>
        <w:t>9</w:t>
      </w:r>
      <w:r w:rsidR="00413389" w:rsidRPr="00A60538">
        <w:rPr>
          <w:rFonts w:asciiTheme="minorHAnsi" w:eastAsia="Calibri" w:hAnsiTheme="minorHAnsi" w:cstheme="minorBidi"/>
          <w:b/>
          <w:bCs/>
        </w:rPr>
        <w:t xml:space="preserve"> puntos): Pr</w:t>
      </w:r>
      <w:r w:rsidR="00413389" w:rsidRPr="00A60538">
        <w:rPr>
          <w:rFonts w:asciiTheme="minorHAnsi" w:eastAsia="Calibri" w:hAnsiTheme="minorHAnsi" w:cstheme="minorBidi"/>
          <w:b/>
          <w:bCs/>
          <w:i/>
          <w:iCs/>
          <w:u w:val="single"/>
        </w:rPr>
        <w:t>e</w:t>
      </w:r>
      <w:r w:rsidR="00413389" w:rsidRPr="00A60538">
        <w:rPr>
          <w:rFonts w:asciiTheme="minorHAnsi" w:eastAsia="Calibri" w:hAnsiTheme="minorHAnsi" w:cstheme="minorBidi"/>
          <w:b/>
          <w:bCs/>
        </w:rPr>
        <w:t>totipación.</w:t>
      </w:r>
      <w:r w:rsidR="00413389">
        <w:rPr>
          <w:rFonts w:asciiTheme="minorHAnsi" w:eastAsia="Calibri" w:hAnsiTheme="minorHAnsi" w:cstheme="minorBidi"/>
          <w:b/>
          <w:bCs/>
        </w:rPr>
        <w:t xml:space="preserve"> </w:t>
      </w:r>
    </w:p>
    <w:p w14:paraId="79A6710D" w14:textId="77777777" w:rsidR="00DE7CDA" w:rsidRPr="008B6CB6" w:rsidRDefault="00DE7CDA" w:rsidP="00DE7CDA">
      <w:pPr>
        <w:jc w:val="both"/>
        <w:rPr>
          <w:rFonts w:ascii="Calibri" w:eastAsia="Calibri" w:hAnsi="Calibri" w:cs="Calibri"/>
          <w:sz w:val="22"/>
          <w:szCs w:val="22"/>
        </w:rPr>
      </w:pPr>
      <w:r w:rsidRPr="007248CD">
        <w:rPr>
          <w:rFonts w:ascii="Calibri" w:eastAsia="Calibri" w:hAnsi="Calibri" w:cs="Calibri"/>
          <w:sz w:val="22"/>
          <w:szCs w:val="22"/>
        </w:rPr>
        <w:t xml:space="preserve">Esta entrega </w:t>
      </w:r>
      <w:r w:rsidRPr="007248CD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se realizará mediante aulas. </w:t>
      </w:r>
      <w:r w:rsidRPr="007248CD">
        <w:rPr>
          <w:rFonts w:ascii="Calibri" w:eastAsia="Calibri" w:hAnsi="Calibri" w:cs="Calibri"/>
          <w:sz w:val="22"/>
          <w:szCs w:val="22"/>
        </w:rPr>
        <w:t>Se debe entregar un documento PDF con:</w:t>
      </w:r>
      <w:r w:rsidRPr="77CDC622">
        <w:rPr>
          <w:rFonts w:ascii="Calibri" w:eastAsia="Calibri" w:hAnsi="Calibri" w:cs="Calibri"/>
          <w:sz w:val="22"/>
          <w:szCs w:val="22"/>
        </w:rPr>
        <w:t xml:space="preserve"> </w:t>
      </w:r>
    </w:p>
    <w:p w14:paraId="014BFDAE" w14:textId="45F17C67" w:rsidR="00DE7CDA" w:rsidRPr="008B6CB6" w:rsidRDefault="00DE7CDA" w:rsidP="00DE7CDA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5B4FBCB9" w14:textId="77777777" w:rsidR="00DE7CDA" w:rsidRPr="008B6CB6" w:rsidRDefault="00DE7CDA" w:rsidP="00DE7CDA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Pr="008B6CB6">
        <w:rPr>
          <w:rFonts w:ascii="Calibri" w:eastAsia="Calibri" w:hAnsi="Calibri" w:cs="Calibri"/>
          <w:sz w:val="22"/>
          <w:szCs w:val="22"/>
        </w:rPr>
        <w:t xml:space="preserve"> del Equipo. </w:t>
      </w:r>
    </w:p>
    <w:p w14:paraId="1D07EE1C" w14:textId="77777777" w:rsidR="00DE7CDA" w:rsidRPr="008B6CB6" w:rsidRDefault="00DE7CDA" w:rsidP="00DE7CDA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8B6CB6">
        <w:rPr>
          <w:rFonts w:ascii="Calibri" w:eastAsia="Calibri" w:hAnsi="Calibri" w:cs="Calibri"/>
          <w:sz w:val="22"/>
          <w:szCs w:val="22"/>
        </w:rPr>
        <w:lastRenderedPageBreak/>
        <w:t xml:space="preserve">Un enlace al URL de la carpeta de respaldo del equipo. </w:t>
      </w:r>
    </w:p>
    <w:p w14:paraId="4D7856AF" w14:textId="77777777" w:rsidR="00413389" w:rsidRPr="00C90F43" w:rsidRDefault="00413389" w:rsidP="00413389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1CA25157" w14:textId="77777777" w:rsidR="00413389" w:rsidRPr="00C90F43" w:rsidRDefault="00413389" w:rsidP="00413389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1A174150" w14:textId="3282958A" w:rsidR="00413389" w:rsidRPr="00C90F43" w:rsidRDefault="00413389" w:rsidP="00413389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Evidencia de actividades de </w:t>
      </w:r>
      <w:r w:rsidR="00E232FB" w:rsidRPr="000D62B4">
        <w:rPr>
          <w:rFonts w:asciiTheme="minorHAnsi" w:eastAsia="Calibri" w:hAnsiTheme="minorHAnsi" w:cstheme="minorHAnsi"/>
          <w:b/>
          <w:bCs/>
          <w:sz w:val="22"/>
          <w:szCs w:val="22"/>
        </w:rPr>
        <w:t>Pretotipación</w:t>
      </w:r>
      <w:r w:rsidRPr="00C90F43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09315137" w14:textId="559DC6FA" w:rsidR="00413389" w:rsidRDefault="00413389" w:rsidP="00413389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Un </w:t>
      </w:r>
      <w:r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pr</w:t>
      </w:r>
      <w:r w:rsidR="00E232FB"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e</w:t>
      </w:r>
      <w:r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totipo</w:t>
      </w:r>
      <w:r w:rsidR="00536927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del negocio</w:t>
      </w:r>
      <w:r w:rsidR="00E232FB">
        <w:rPr>
          <w:rFonts w:asciiTheme="minorHAnsi" w:eastAsia="Calibri" w:hAnsiTheme="minorHAnsi" w:cstheme="minorBidi"/>
          <w:sz w:val="22"/>
          <w:szCs w:val="22"/>
        </w:rPr>
        <w:t xml:space="preserve">, esto es, un prototipo </w:t>
      </w:r>
      <w:r w:rsidRPr="535496DC">
        <w:rPr>
          <w:rFonts w:asciiTheme="minorHAnsi" w:eastAsia="Calibri" w:hAnsiTheme="minorHAnsi" w:cstheme="minorBidi"/>
          <w:sz w:val="22"/>
          <w:szCs w:val="22"/>
        </w:rPr>
        <w:t>de bajísima fidelidad</w:t>
      </w:r>
      <w:r w:rsidR="00E232FB">
        <w:rPr>
          <w:rFonts w:asciiTheme="minorHAnsi" w:eastAsia="Calibri" w:hAnsiTheme="minorHAnsi" w:cstheme="minorBidi"/>
          <w:sz w:val="22"/>
          <w:szCs w:val="22"/>
        </w:rPr>
        <w:t xml:space="preserve">, con </w:t>
      </w:r>
      <w:r w:rsidR="00536927">
        <w:rPr>
          <w:rFonts w:asciiTheme="minorHAnsi" w:eastAsia="Calibri" w:hAnsiTheme="minorHAnsi" w:cstheme="minorBidi"/>
          <w:sz w:val="22"/>
          <w:szCs w:val="22"/>
        </w:rPr>
        <w:t>alguna herramienta que permita implementar una suerte de storytelling</w:t>
      </w:r>
      <w:r w:rsidRPr="535496DC">
        <w:rPr>
          <w:rFonts w:asciiTheme="minorHAnsi" w:eastAsia="Calibri" w:hAnsiTheme="minorHAnsi" w:cstheme="minorBidi"/>
          <w:sz w:val="22"/>
          <w:szCs w:val="22"/>
        </w:rPr>
        <w:t>.</w:t>
      </w:r>
    </w:p>
    <w:p w14:paraId="6E439A86" w14:textId="251068C0" w:rsidR="00536927" w:rsidRDefault="00536927" w:rsidP="00E972CE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E972CE">
        <w:rPr>
          <w:rFonts w:asciiTheme="minorHAnsi" w:eastAsia="Calibri" w:hAnsiTheme="minorHAnsi" w:cstheme="minorBidi"/>
          <w:sz w:val="22"/>
          <w:szCs w:val="22"/>
        </w:rPr>
        <w:t xml:space="preserve">Un </w:t>
      </w:r>
      <w:r w:rsidRPr="00E972CE">
        <w:rPr>
          <w:rFonts w:asciiTheme="minorHAnsi" w:eastAsia="Calibri" w:hAnsiTheme="minorHAnsi" w:cstheme="minorBidi"/>
          <w:b/>
          <w:bCs/>
          <w:sz w:val="22"/>
          <w:szCs w:val="22"/>
        </w:rPr>
        <w:t>pretotipo del producto</w:t>
      </w:r>
      <w:r w:rsidRPr="00E972CE">
        <w:rPr>
          <w:rFonts w:asciiTheme="minorHAnsi" w:eastAsia="Calibri" w:hAnsiTheme="minorHAnsi" w:cstheme="minorBidi"/>
          <w:sz w:val="22"/>
          <w:szCs w:val="22"/>
        </w:rPr>
        <w:t>, esto es, un prototipo de bajísima fidelidad</w:t>
      </w:r>
      <w:r w:rsidR="00E972CE" w:rsidRPr="00E972CE">
        <w:rPr>
          <w:rFonts w:asciiTheme="minorHAnsi" w:eastAsia="Calibri" w:hAnsiTheme="minorHAnsi" w:cstheme="minorBidi"/>
          <w:sz w:val="22"/>
          <w:szCs w:val="22"/>
        </w:rPr>
        <w:t xml:space="preserve">, construido con </w:t>
      </w:r>
      <w:r w:rsidR="00E972CE" w:rsidRPr="002D4A32">
        <w:rPr>
          <w:rFonts w:asciiTheme="minorHAnsi" w:eastAsia="Calibri" w:hAnsiTheme="minorHAnsi" w:cstheme="minorBidi"/>
          <w:b/>
          <w:bCs/>
          <w:sz w:val="22"/>
          <w:szCs w:val="22"/>
        </w:rPr>
        <w:t>Prott</w:t>
      </w:r>
      <w:r w:rsidR="00E972CE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E972CE" w:rsidRPr="00E972CE">
        <w:rPr>
          <w:rFonts w:asciiTheme="minorHAnsi" w:eastAsia="Calibri" w:hAnsiTheme="minorHAnsi" w:cstheme="minorBidi"/>
          <w:sz w:val="22"/>
          <w:szCs w:val="22"/>
        </w:rPr>
        <w:t>(</w:t>
      </w:r>
      <w:hyperlink r:id="rId11" w:history="1">
        <w:r w:rsidR="00E972CE" w:rsidRPr="00217FF7">
          <w:rPr>
            <w:rStyle w:val="Hipervnculo"/>
            <w:rFonts w:asciiTheme="minorHAnsi" w:eastAsia="Calibri" w:hAnsiTheme="minorHAnsi" w:cstheme="minorBidi"/>
            <w:sz w:val="22"/>
            <w:szCs w:val="22"/>
          </w:rPr>
          <w:t>https://prottapp.com/</w:t>
        </w:r>
      </w:hyperlink>
      <w:r w:rsidR="00E972CE" w:rsidRPr="00E972CE">
        <w:rPr>
          <w:rFonts w:asciiTheme="minorHAnsi" w:eastAsia="Calibri" w:hAnsiTheme="minorHAnsi" w:cstheme="minorBidi"/>
          <w:sz w:val="22"/>
          <w:szCs w:val="22"/>
        </w:rPr>
        <w:t>)</w:t>
      </w:r>
      <w:r w:rsidR="001938A5">
        <w:rPr>
          <w:rFonts w:asciiTheme="minorHAnsi" w:eastAsia="Calibri" w:hAnsiTheme="minorHAnsi" w:cstheme="minorBidi"/>
          <w:sz w:val="22"/>
          <w:szCs w:val="22"/>
        </w:rPr>
        <w:t>, por tanto, este pretotipo debe “correr”, es decir, ejecutarse con Prott.</w:t>
      </w:r>
    </w:p>
    <w:p w14:paraId="077554A8" w14:textId="22F2021D" w:rsidR="001938A5" w:rsidRPr="00E972CE" w:rsidRDefault="001938A5" w:rsidP="00E972CE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El 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pretotipo del producto</w:t>
      </w:r>
      <w:r>
        <w:rPr>
          <w:rFonts w:asciiTheme="minorHAnsi" w:eastAsia="Calibri" w:hAnsiTheme="minorHAnsi" w:cstheme="minorBidi"/>
          <w:sz w:val="22"/>
          <w:szCs w:val="22"/>
        </w:rPr>
        <w:t xml:space="preserve"> debe venir acompañado de una 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pequeña guía</w:t>
      </w:r>
      <w:r>
        <w:rPr>
          <w:rFonts w:asciiTheme="minorHAnsi" w:eastAsia="Calibri" w:hAnsiTheme="minorHAnsi" w:cstheme="minorBidi"/>
          <w:sz w:val="22"/>
          <w:szCs w:val="22"/>
        </w:rPr>
        <w:t xml:space="preserve"> de como ejecutarlo.</w:t>
      </w:r>
    </w:p>
    <w:p w14:paraId="44055278" w14:textId="78C6EDF8" w:rsidR="00413389" w:rsidRDefault="00413389" w:rsidP="00413389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Evidencias </w:t>
      </w:r>
      <w:r w:rsidR="00783A40">
        <w:rPr>
          <w:rFonts w:asciiTheme="minorHAnsi" w:eastAsia="Calibri" w:hAnsiTheme="minorHAnsi" w:cstheme="minorBidi"/>
          <w:sz w:val="22"/>
          <w:szCs w:val="22"/>
        </w:rPr>
        <w:t>escrita</w:t>
      </w:r>
      <w:r w:rsidR="00792018">
        <w:rPr>
          <w:rFonts w:asciiTheme="minorHAnsi" w:eastAsia="Calibri" w:hAnsiTheme="minorHAnsi" w:cstheme="minorBidi"/>
          <w:sz w:val="22"/>
          <w:szCs w:val="22"/>
        </w:rPr>
        <w:t>s</w:t>
      </w:r>
      <w:r w:rsidR="00783A40">
        <w:rPr>
          <w:rFonts w:asciiTheme="minorHAnsi" w:eastAsia="Calibri" w:hAnsiTheme="minorHAnsi" w:cstheme="minorBidi"/>
          <w:sz w:val="22"/>
          <w:szCs w:val="22"/>
        </w:rPr>
        <w:t xml:space="preserve"> y filmada</w:t>
      </w:r>
      <w:r w:rsidR="00792018">
        <w:rPr>
          <w:rFonts w:asciiTheme="minorHAnsi" w:eastAsia="Calibri" w:hAnsiTheme="minorHAnsi" w:cstheme="minorBidi"/>
          <w:sz w:val="22"/>
          <w:szCs w:val="22"/>
        </w:rPr>
        <w:t>s</w:t>
      </w:r>
      <w:r w:rsidR="00783A40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535496DC">
        <w:rPr>
          <w:rFonts w:asciiTheme="minorHAnsi" w:eastAsia="Calibri" w:hAnsiTheme="minorHAnsi" w:cstheme="minorBidi"/>
          <w:sz w:val="22"/>
          <w:szCs w:val="22"/>
        </w:rPr>
        <w:t>de pruebas de</w:t>
      </w:r>
      <w:r w:rsidR="004A08D7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535496DC">
        <w:rPr>
          <w:rFonts w:asciiTheme="minorHAnsi" w:eastAsia="Calibri" w:hAnsiTheme="minorHAnsi" w:cstheme="minorBidi"/>
          <w:sz w:val="22"/>
          <w:szCs w:val="22"/>
        </w:rPr>
        <w:t>l</w:t>
      </w:r>
      <w:r w:rsidR="004A08D7">
        <w:rPr>
          <w:rFonts w:asciiTheme="minorHAnsi" w:eastAsia="Calibri" w:hAnsiTheme="minorHAnsi" w:cstheme="minorBidi"/>
          <w:sz w:val="22"/>
          <w:szCs w:val="22"/>
        </w:rPr>
        <w:t>os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pr</w:t>
      </w:r>
      <w:r w:rsidR="000D62B4"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e</w:t>
      </w:r>
      <w:r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totipo</w:t>
      </w:r>
      <w:r w:rsidR="004A08D7">
        <w:rPr>
          <w:rFonts w:asciiTheme="minorHAnsi" w:eastAsia="Calibri" w:hAnsiTheme="minorHAnsi" w:cstheme="minorBidi"/>
          <w:b/>
          <w:bCs/>
          <w:sz w:val="22"/>
          <w:szCs w:val="22"/>
        </w:rPr>
        <w:t>s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 con </w:t>
      </w:r>
      <w:r w:rsidR="00120BDE">
        <w:rPr>
          <w:rFonts w:asciiTheme="minorHAnsi" w:eastAsia="Calibri" w:hAnsiTheme="minorHAnsi" w:cstheme="minorBidi"/>
          <w:sz w:val="22"/>
          <w:szCs w:val="22"/>
        </w:rPr>
        <w:t xml:space="preserve">los 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usuarios. </w:t>
      </w:r>
    </w:p>
    <w:p w14:paraId="14F2A33C" w14:textId="70509D05" w:rsidR="000D62B4" w:rsidRPr="000D62B4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B64CB2">
        <w:rPr>
          <w:rFonts w:asciiTheme="minorHAnsi" w:eastAsia="Calibri" w:hAnsiTheme="minorHAnsi" w:cstheme="minorHAnsi"/>
          <w:b/>
          <w:bCs/>
          <w:sz w:val="22"/>
          <w:szCs w:val="22"/>
        </w:rPr>
        <w:t>Una breve pero clara descripción de los pasos dados durante la entrega para llegar a los resultados obtenidos, así como de los propios resultados.</w:t>
      </w:r>
      <w:r w:rsidRPr="00B64CB2">
        <w:rPr>
          <w:rFonts w:asciiTheme="minorHAnsi" w:eastAsia="Calibri" w:hAnsiTheme="minorHAnsi" w:cstheme="minorBidi"/>
          <w:sz w:val="22"/>
          <w:szCs w:val="22"/>
        </w:rPr>
        <w:t xml:space="preserve"> </w:t>
      </w:r>
    </w:p>
    <w:p w14:paraId="12D0AE8D" w14:textId="1842F489" w:rsidR="000D62B4" w:rsidRDefault="000D62B4">
      <w:pPr>
        <w:rPr>
          <w:rFonts w:asciiTheme="minorHAnsi" w:hAnsiTheme="minorHAnsi" w:cstheme="minorHAnsi"/>
          <w:sz w:val="22"/>
          <w:szCs w:val="22"/>
        </w:rPr>
      </w:pPr>
    </w:p>
    <w:p w14:paraId="6AC511F7" w14:textId="26195C79" w:rsidR="000D62B4" w:rsidRPr="000D6647" w:rsidRDefault="007248CD" w:rsidP="3F5C163E">
      <w:pPr>
        <w:pStyle w:val="Ttulo1"/>
        <w:rPr>
          <w:rFonts w:asciiTheme="minorHAnsi" w:eastAsia="Calibri" w:hAnsiTheme="minorHAnsi" w:cstheme="minorBidi"/>
          <w:b/>
          <w:bCs/>
        </w:rPr>
      </w:pPr>
      <w:r w:rsidRPr="3F5C163E">
        <w:rPr>
          <w:rFonts w:asciiTheme="minorHAnsi" w:eastAsia="Calibri" w:hAnsiTheme="minorHAnsi" w:cstheme="minorBidi"/>
          <w:b/>
          <w:bCs/>
        </w:rPr>
        <w:t>Quinta</w:t>
      </w:r>
      <w:r w:rsidR="000D62B4" w:rsidRPr="3F5C163E">
        <w:rPr>
          <w:rFonts w:asciiTheme="minorHAnsi" w:eastAsia="Calibri" w:hAnsiTheme="minorHAnsi" w:cstheme="minorBidi"/>
          <w:b/>
          <w:bCs/>
        </w:rPr>
        <w:t xml:space="preserve"> entrega – (</w:t>
      </w:r>
      <w:r w:rsidR="005F6DF4" w:rsidRPr="3F5C163E">
        <w:rPr>
          <w:rFonts w:ascii="Calibri" w:eastAsia="Calibri" w:hAnsi="Calibri" w:cs="Calibri"/>
          <w:b/>
          <w:bCs/>
        </w:rPr>
        <w:t xml:space="preserve">mín. </w:t>
      </w:r>
      <w:r w:rsidR="00A60538" w:rsidRPr="3F5C163E">
        <w:rPr>
          <w:rFonts w:ascii="Calibri" w:eastAsia="Calibri" w:hAnsi="Calibri" w:cs="Calibri"/>
          <w:b/>
          <w:bCs/>
        </w:rPr>
        <w:t>12</w:t>
      </w:r>
      <w:r w:rsidR="005F6DF4" w:rsidRPr="3F5C163E">
        <w:rPr>
          <w:rFonts w:ascii="Calibri" w:eastAsia="Calibri" w:hAnsi="Calibri" w:cs="Calibri"/>
          <w:b/>
          <w:bCs/>
        </w:rPr>
        <w:t xml:space="preserve"> puntos, máx. </w:t>
      </w:r>
      <w:r w:rsidR="00A60538" w:rsidRPr="3F5C163E">
        <w:rPr>
          <w:rFonts w:asciiTheme="minorHAnsi" w:eastAsia="Calibri" w:hAnsiTheme="minorHAnsi" w:cstheme="minorBidi"/>
          <w:b/>
          <w:bCs/>
        </w:rPr>
        <w:t>24</w:t>
      </w:r>
      <w:r w:rsidR="000D62B4" w:rsidRPr="3F5C163E">
        <w:rPr>
          <w:rFonts w:asciiTheme="minorHAnsi" w:eastAsia="Calibri" w:hAnsiTheme="minorHAnsi" w:cstheme="minorBidi"/>
          <w:b/>
          <w:bCs/>
        </w:rPr>
        <w:t xml:space="preserve"> puntos): Pr</w:t>
      </w:r>
      <w:r w:rsidR="000D62B4" w:rsidRPr="3F5C163E">
        <w:rPr>
          <w:rFonts w:asciiTheme="minorHAnsi" w:eastAsia="Calibri" w:hAnsiTheme="minorHAnsi" w:cstheme="minorBidi"/>
          <w:b/>
          <w:bCs/>
          <w:i/>
          <w:iCs/>
          <w:u w:val="single"/>
        </w:rPr>
        <w:t>o</w:t>
      </w:r>
      <w:r w:rsidR="000D62B4" w:rsidRPr="3F5C163E">
        <w:rPr>
          <w:rFonts w:asciiTheme="minorHAnsi" w:eastAsia="Calibri" w:hAnsiTheme="minorHAnsi" w:cstheme="minorBidi"/>
          <w:b/>
          <w:bCs/>
        </w:rPr>
        <w:t>totipación</w:t>
      </w:r>
      <w:r w:rsidR="00231733" w:rsidRPr="3F5C163E">
        <w:rPr>
          <w:rFonts w:asciiTheme="minorHAnsi" w:eastAsia="Calibri" w:hAnsiTheme="minorHAnsi" w:cstheme="minorBidi"/>
          <w:b/>
          <w:bCs/>
        </w:rPr>
        <w:t xml:space="preserve"> y Especificación.</w:t>
      </w:r>
      <w:r w:rsidR="000D62B4" w:rsidRPr="3F5C163E">
        <w:rPr>
          <w:rFonts w:asciiTheme="minorHAnsi" w:eastAsia="Calibri" w:hAnsiTheme="minorHAnsi" w:cstheme="minorBidi"/>
          <w:b/>
          <w:bCs/>
        </w:rPr>
        <w:t xml:space="preserve"> </w:t>
      </w:r>
    </w:p>
    <w:p w14:paraId="2DF900F0" w14:textId="77777777" w:rsidR="00C14DFA" w:rsidRPr="00C14DFA" w:rsidRDefault="00C14DFA" w:rsidP="00C14DFA">
      <w:pPr>
        <w:jc w:val="both"/>
        <w:rPr>
          <w:rFonts w:ascii="Calibri" w:eastAsia="Calibri" w:hAnsi="Calibri" w:cs="Calibri"/>
          <w:sz w:val="22"/>
          <w:szCs w:val="22"/>
        </w:rPr>
      </w:pPr>
      <w:r w:rsidRPr="00C14DFA">
        <w:rPr>
          <w:rFonts w:ascii="Calibri" w:eastAsia="Calibri" w:hAnsi="Calibri" w:cs="Calibri"/>
          <w:sz w:val="22"/>
          <w:szCs w:val="22"/>
        </w:rPr>
        <w:t xml:space="preserve">Esta entrega </w:t>
      </w:r>
      <w:r w:rsidRPr="00C14DFA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se realizará mediante aulas. </w:t>
      </w:r>
      <w:r w:rsidRPr="00C14DFA">
        <w:rPr>
          <w:rFonts w:ascii="Calibri" w:eastAsia="Calibri" w:hAnsi="Calibri" w:cs="Calibri"/>
          <w:sz w:val="22"/>
          <w:szCs w:val="22"/>
        </w:rPr>
        <w:t xml:space="preserve">Se debe entregar un documento PDF con: </w:t>
      </w:r>
    </w:p>
    <w:p w14:paraId="66AB39E2" w14:textId="5C3E45E5" w:rsidR="000D62B4" w:rsidRPr="008B6CB6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51D88CA2" w14:textId="77777777" w:rsidR="000D62B4" w:rsidRPr="008B6CB6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Pr="008B6CB6">
        <w:rPr>
          <w:rFonts w:ascii="Calibri" w:eastAsia="Calibri" w:hAnsi="Calibri" w:cs="Calibri"/>
          <w:sz w:val="22"/>
          <w:szCs w:val="22"/>
        </w:rPr>
        <w:t xml:space="preserve"> del Equipo. </w:t>
      </w:r>
    </w:p>
    <w:p w14:paraId="7B981484" w14:textId="77777777" w:rsidR="000D62B4" w:rsidRPr="008B6CB6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8B6CB6">
        <w:rPr>
          <w:rFonts w:ascii="Calibri" w:eastAsia="Calibri" w:hAnsi="Calibri" w:cs="Calibri"/>
          <w:sz w:val="22"/>
          <w:szCs w:val="22"/>
        </w:rPr>
        <w:t xml:space="preserve">Un enlace al URL de la carpeta de respaldo del equipo. </w:t>
      </w:r>
    </w:p>
    <w:p w14:paraId="1457FADA" w14:textId="77777777" w:rsidR="000D62B4" w:rsidRPr="00C90F43" w:rsidRDefault="000D62B4" w:rsidP="000D62B4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0E3F2A15" w14:textId="77777777" w:rsidR="000D62B4" w:rsidRPr="00C90F43" w:rsidRDefault="000D62B4" w:rsidP="000D62B4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283E138A" w14:textId="757FB991" w:rsidR="000D62B4" w:rsidRPr="00C90F43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Evidencia de actividades de </w:t>
      </w:r>
      <w:r w:rsidRPr="000D62B4">
        <w:rPr>
          <w:rFonts w:asciiTheme="minorHAnsi" w:eastAsia="Calibri" w:hAnsiTheme="minorHAnsi" w:cstheme="minorHAnsi"/>
          <w:b/>
          <w:bCs/>
          <w:sz w:val="22"/>
          <w:szCs w:val="22"/>
        </w:rPr>
        <w:t>Prototipación</w:t>
      </w:r>
      <w:r w:rsidRPr="00C90F43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7080598A" w14:textId="592FE08E" w:rsidR="000D62B4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C866F0">
        <w:rPr>
          <w:rFonts w:asciiTheme="minorHAnsi" w:eastAsia="Calibri" w:hAnsiTheme="minorHAnsi" w:cstheme="minorBidi"/>
          <w:sz w:val="22"/>
          <w:szCs w:val="22"/>
        </w:rPr>
        <w:t xml:space="preserve">Un </w:t>
      </w:r>
      <w:r w:rsidRPr="0079201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prototipo </w:t>
      </w:r>
      <w:r w:rsidR="00792018" w:rsidRPr="00792018">
        <w:rPr>
          <w:rFonts w:asciiTheme="minorHAnsi" w:eastAsia="Calibri" w:hAnsiTheme="minorHAnsi" w:cstheme="minorBidi"/>
          <w:b/>
          <w:bCs/>
          <w:sz w:val="22"/>
          <w:szCs w:val="22"/>
        </w:rPr>
        <w:t>del producto</w:t>
      </w:r>
      <w:r w:rsidR="00792018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00C866F0">
        <w:rPr>
          <w:rFonts w:asciiTheme="minorHAnsi" w:eastAsia="Calibri" w:hAnsiTheme="minorHAnsi" w:cstheme="minorBidi"/>
          <w:sz w:val="22"/>
          <w:szCs w:val="22"/>
        </w:rPr>
        <w:t>de más alta fidelidad que el de la entrega anterior. La herramienta queda a elección del equipo</w:t>
      </w:r>
      <w:r w:rsidR="00C21106" w:rsidRPr="00C866F0">
        <w:rPr>
          <w:rFonts w:asciiTheme="minorHAnsi" w:eastAsia="Calibri" w:hAnsiTheme="minorHAnsi" w:cstheme="minorBidi"/>
          <w:sz w:val="22"/>
          <w:szCs w:val="22"/>
        </w:rPr>
        <w:t>, entre las siguientes: Figma</w:t>
      </w:r>
      <w:r w:rsidR="00701A31" w:rsidRPr="00C866F0">
        <w:rPr>
          <w:rFonts w:asciiTheme="minorHAnsi" w:eastAsia="Calibri" w:hAnsiTheme="minorHAnsi" w:cstheme="minorBidi"/>
          <w:sz w:val="22"/>
          <w:szCs w:val="22"/>
        </w:rPr>
        <w:t xml:space="preserve"> o</w:t>
      </w:r>
      <w:r w:rsidR="00C21106" w:rsidRPr="00C866F0">
        <w:rPr>
          <w:rFonts w:asciiTheme="minorHAnsi" w:eastAsia="Calibri" w:hAnsiTheme="minorHAnsi" w:cstheme="minorBidi"/>
          <w:sz w:val="22"/>
          <w:szCs w:val="22"/>
        </w:rPr>
        <w:t xml:space="preserve"> Balsamiq</w:t>
      </w:r>
      <w:r w:rsidRPr="00C866F0">
        <w:rPr>
          <w:rFonts w:asciiTheme="minorHAnsi" w:eastAsia="Calibri" w:hAnsiTheme="minorHAnsi" w:cstheme="minorBidi"/>
          <w:sz w:val="22"/>
          <w:szCs w:val="22"/>
        </w:rPr>
        <w:t>.</w:t>
      </w:r>
    </w:p>
    <w:p w14:paraId="2C7999C2" w14:textId="2D4DC22C" w:rsidR="00842D4F" w:rsidRDefault="00842D4F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Téngase en cuenta que el </w:t>
      </w:r>
      <w:r w:rsidRPr="0088510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prototipo </w:t>
      </w:r>
      <w:r w:rsidR="00885108" w:rsidRPr="00885108">
        <w:rPr>
          <w:rFonts w:asciiTheme="minorHAnsi" w:eastAsia="Calibri" w:hAnsiTheme="minorHAnsi" w:cstheme="minorBidi"/>
          <w:b/>
          <w:bCs/>
          <w:sz w:val="22"/>
          <w:szCs w:val="22"/>
        </w:rPr>
        <w:t>del producto</w:t>
      </w:r>
      <w:r w:rsidR="00885108">
        <w:rPr>
          <w:rFonts w:asciiTheme="minorHAnsi" w:eastAsia="Calibri" w:hAnsiTheme="minorHAnsi" w:cstheme="minorBidi"/>
          <w:sz w:val="22"/>
          <w:szCs w:val="22"/>
        </w:rPr>
        <w:t xml:space="preserve"> </w:t>
      </w:r>
      <w:r>
        <w:rPr>
          <w:rFonts w:asciiTheme="minorHAnsi" w:eastAsia="Calibri" w:hAnsiTheme="minorHAnsi" w:cstheme="minorBidi"/>
          <w:sz w:val="22"/>
          <w:szCs w:val="22"/>
        </w:rPr>
        <w:t xml:space="preserve">debe ser la representación casi fiel de </w:t>
      </w:r>
      <w:r w:rsidR="00A11167">
        <w:rPr>
          <w:rFonts w:asciiTheme="minorHAnsi" w:eastAsia="Calibri" w:hAnsiTheme="minorHAnsi" w:cstheme="minorBidi"/>
          <w:sz w:val="22"/>
          <w:szCs w:val="22"/>
        </w:rPr>
        <w:t>cómo</w:t>
      </w:r>
      <w:r>
        <w:rPr>
          <w:rFonts w:asciiTheme="minorHAnsi" w:eastAsia="Calibri" w:hAnsiTheme="minorHAnsi" w:cstheme="minorBidi"/>
          <w:sz w:val="22"/>
          <w:szCs w:val="22"/>
        </w:rPr>
        <w:t xml:space="preserve"> se verá la aplicación final. Por tanto, su </w:t>
      </w:r>
      <w:r w:rsidRPr="00885108">
        <w:rPr>
          <w:rFonts w:asciiTheme="minorHAnsi" w:eastAsia="Calibri" w:hAnsiTheme="minorHAnsi" w:cstheme="minorBidi"/>
          <w:b/>
          <w:bCs/>
          <w:sz w:val="22"/>
          <w:szCs w:val="22"/>
        </w:rPr>
        <w:t>UX/UI</w:t>
      </w:r>
      <w:r>
        <w:rPr>
          <w:rFonts w:asciiTheme="minorHAnsi" w:eastAsia="Calibri" w:hAnsiTheme="minorHAnsi" w:cstheme="minorBidi"/>
          <w:sz w:val="22"/>
          <w:szCs w:val="22"/>
        </w:rPr>
        <w:t xml:space="preserve"> debe ser muy superior a la del </w:t>
      </w:r>
      <w:r w:rsidRPr="00885108">
        <w:rPr>
          <w:rFonts w:asciiTheme="minorHAnsi" w:eastAsia="Calibri" w:hAnsiTheme="minorHAnsi" w:cstheme="minorBidi"/>
          <w:b/>
          <w:bCs/>
          <w:sz w:val="22"/>
          <w:szCs w:val="22"/>
        </w:rPr>
        <w:t>pretotipo</w:t>
      </w:r>
      <w:r w:rsidR="00A11167">
        <w:rPr>
          <w:rFonts w:asciiTheme="minorHAnsi" w:eastAsia="Calibri" w:hAnsiTheme="minorHAnsi" w:cstheme="minorBidi"/>
          <w:sz w:val="22"/>
          <w:szCs w:val="22"/>
        </w:rPr>
        <w:t xml:space="preserve"> y</w:t>
      </w:r>
      <w:r w:rsidR="00885108">
        <w:rPr>
          <w:rFonts w:asciiTheme="minorHAnsi" w:eastAsia="Calibri" w:hAnsiTheme="minorHAnsi" w:cstheme="minorBidi"/>
          <w:sz w:val="22"/>
          <w:szCs w:val="22"/>
        </w:rPr>
        <w:t>,</w:t>
      </w:r>
      <w:r w:rsidR="00A11167">
        <w:rPr>
          <w:rFonts w:asciiTheme="minorHAnsi" w:eastAsia="Calibri" w:hAnsiTheme="minorHAnsi" w:cstheme="minorBidi"/>
          <w:sz w:val="22"/>
          <w:szCs w:val="22"/>
        </w:rPr>
        <w:t xml:space="preserve"> como se mencionó</w:t>
      </w:r>
      <w:r w:rsidR="00885108">
        <w:rPr>
          <w:rFonts w:asciiTheme="minorHAnsi" w:eastAsia="Calibri" w:hAnsiTheme="minorHAnsi" w:cstheme="minorBidi"/>
          <w:sz w:val="22"/>
          <w:szCs w:val="22"/>
        </w:rPr>
        <w:t>,</w:t>
      </w:r>
      <w:r w:rsidR="00A11167">
        <w:rPr>
          <w:rFonts w:asciiTheme="minorHAnsi" w:eastAsia="Calibri" w:hAnsiTheme="minorHAnsi" w:cstheme="minorBidi"/>
          <w:sz w:val="22"/>
          <w:szCs w:val="22"/>
        </w:rPr>
        <w:t xml:space="preserve"> casi idéntica a la aplicación definitiva</w:t>
      </w:r>
      <w:r>
        <w:rPr>
          <w:rFonts w:asciiTheme="minorHAnsi" w:eastAsia="Calibri" w:hAnsiTheme="minorHAnsi" w:cstheme="minorBidi"/>
          <w:sz w:val="22"/>
          <w:szCs w:val="22"/>
        </w:rPr>
        <w:t>.</w:t>
      </w:r>
    </w:p>
    <w:p w14:paraId="5A250E38" w14:textId="77777777" w:rsidR="00885108" w:rsidRDefault="00885108" w:rsidP="00885108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Demas esta decir que el </w:t>
      </w:r>
      <w:r w:rsidRPr="00885108">
        <w:rPr>
          <w:rFonts w:asciiTheme="minorHAnsi" w:eastAsia="Calibri" w:hAnsiTheme="minorHAnsi" w:cstheme="minorBidi"/>
          <w:b/>
          <w:bCs/>
          <w:sz w:val="22"/>
          <w:szCs w:val="22"/>
        </w:rPr>
        <w:t>prototipo del producto</w:t>
      </w:r>
      <w:r>
        <w:rPr>
          <w:rFonts w:asciiTheme="minorHAnsi" w:eastAsia="Calibri" w:hAnsiTheme="minorHAnsi" w:cstheme="minorBidi"/>
          <w:sz w:val="22"/>
          <w:szCs w:val="22"/>
        </w:rPr>
        <w:t xml:space="preserve"> debe “correr”, esto es, debe poder ejecutarse y no ser estático. </w:t>
      </w:r>
    </w:p>
    <w:p w14:paraId="078B4FF9" w14:textId="0BB77CBF" w:rsidR="001938A5" w:rsidRPr="001938A5" w:rsidRDefault="001938A5" w:rsidP="001938A5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El 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pr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o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totipo del producto</w:t>
      </w:r>
      <w:r>
        <w:rPr>
          <w:rFonts w:asciiTheme="minorHAnsi" w:eastAsia="Calibri" w:hAnsiTheme="minorHAnsi" w:cstheme="minorBidi"/>
          <w:sz w:val="22"/>
          <w:szCs w:val="22"/>
        </w:rPr>
        <w:t xml:space="preserve"> debe venir acompañado de una </w:t>
      </w:r>
      <w:r w:rsidRPr="001938A5">
        <w:rPr>
          <w:rFonts w:asciiTheme="minorHAnsi" w:eastAsia="Calibri" w:hAnsiTheme="minorHAnsi" w:cstheme="minorBidi"/>
          <w:b/>
          <w:bCs/>
          <w:sz w:val="22"/>
          <w:szCs w:val="22"/>
        </w:rPr>
        <w:t>pequeña guía</w:t>
      </w:r>
      <w:r>
        <w:rPr>
          <w:rFonts w:asciiTheme="minorHAnsi" w:eastAsia="Calibri" w:hAnsiTheme="minorHAnsi" w:cstheme="minorBidi"/>
          <w:sz w:val="22"/>
          <w:szCs w:val="22"/>
        </w:rPr>
        <w:t xml:space="preserve"> de como ejecutarlo.</w:t>
      </w:r>
    </w:p>
    <w:p w14:paraId="06F7FD1F" w14:textId="068E0234" w:rsidR="000D62B4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Evidencias </w:t>
      </w:r>
      <w:r w:rsidR="00784FD1">
        <w:rPr>
          <w:rFonts w:asciiTheme="minorHAnsi" w:eastAsia="Calibri" w:hAnsiTheme="minorHAnsi" w:cstheme="minorBidi"/>
          <w:sz w:val="22"/>
          <w:szCs w:val="22"/>
        </w:rPr>
        <w:t>escrita</w:t>
      </w:r>
      <w:r w:rsidR="00792018">
        <w:rPr>
          <w:rFonts w:asciiTheme="minorHAnsi" w:eastAsia="Calibri" w:hAnsiTheme="minorHAnsi" w:cstheme="minorBidi"/>
          <w:sz w:val="22"/>
          <w:szCs w:val="22"/>
        </w:rPr>
        <w:t>s</w:t>
      </w:r>
      <w:r w:rsidR="00784FD1">
        <w:rPr>
          <w:rFonts w:asciiTheme="minorHAnsi" w:eastAsia="Calibri" w:hAnsiTheme="minorHAnsi" w:cstheme="minorBidi"/>
          <w:sz w:val="22"/>
          <w:szCs w:val="22"/>
        </w:rPr>
        <w:t xml:space="preserve"> y filmada</w:t>
      </w:r>
      <w:r w:rsidR="00792018">
        <w:rPr>
          <w:rFonts w:asciiTheme="minorHAnsi" w:eastAsia="Calibri" w:hAnsiTheme="minorHAnsi" w:cstheme="minorBidi"/>
          <w:sz w:val="22"/>
          <w:szCs w:val="22"/>
        </w:rPr>
        <w:t>s</w:t>
      </w:r>
      <w:r w:rsidR="00784FD1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de pruebas del </w:t>
      </w:r>
      <w:r w:rsidRPr="000D62B4">
        <w:rPr>
          <w:rFonts w:asciiTheme="minorHAnsi" w:eastAsia="Calibri" w:hAnsiTheme="minorHAnsi" w:cstheme="minorBidi"/>
          <w:b/>
          <w:bCs/>
          <w:sz w:val="22"/>
          <w:szCs w:val="22"/>
        </w:rPr>
        <w:t>prototipo</w:t>
      </w:r>
      <w:r w:rsidRPr="535496DC">
        <w:rPr>
          <w:rFonts w:asciiTheme="minorHAnsi" w:eastAsia="Calibri" w:hAnsiTheme="minorHAnsi" w:cstheme="minorBidi"/>
          <w:sz w:val="22"/>
          <w:szCs w:val="22"/>
        </w:rPr>
        <w:t xml:space="preserve"> con usuarios. </w:t>
      </w:r>
    </w:p>
    <w:p w14:paraId="3B4AC4DA" w14:textId="30D92BCD" w:rsidR="00BA6F50" w:rsidRDefault="00BA6F50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Un </w:t>
      </w:r>
      <w:r w:rsidRPr="00BA6F50">
        <w:rPr>
          <w:rFonts w:asciiTheme="minorHAnsi" w:eastAsia="Calibri" w:hAnsiTheme="minorHAnsi" w:cstheme="minorBidi"/>
          <w:b/>
          <w:bCs/>
          <w:sz w:val="22"/>
          <w:szCs w:val="22"/>
        </w:rPr>
        <w:t>product backlog</w:t>
      </w:r>
      <w:r w:rsidRPr="00BA6F50">
        <w:rPr>
          <w:rFonts w:asciiTheme="minorHAnsi" w:eastAsia="Calibri" w:hAnsiTheme="minorHAnsi" w:cstheme="minorBidi"/>
          <w:sz w:val="22"/>
          <w:szCs w:val="22"/>
        </w:rPr>
        <w:t xml:space="preserve"> resultante de dicho prototipo</w:t>
      </w:r>
      <w:r w:rsidR="00402935">
        <w:rPr>
          <w:rFonts w:asciiTheme="minorHAnsi" w:eastAsia="Calibri" w:hAnsiTheme="minorHAnsi" w:cstheme="minorBidi"/>
          <w:sz w:val="22"/>
          <w:szCs w:val="22"/>
        </w:rPr>
        <w:t xml:space="preserve"> </w:t>
      </w:r>
      <w:r>
        <w:rPr>
          <w:rFonts w:asciiTheme="minorHAnsi" w:eastAsia="Calibri" w:hAnsiTheme="minorHAnsi" w:cstheme="minorBidi"/>
          <w:sz w:val="22"/>
          <w:szCs w:val="22"/>
        </w:rPr>
        <w:t>con la lista de los requisitos</w:t>
      </w:r>
      <w:r w:rsidR="007231E6">
        <w:rPr>
          <w:rFonts w:asciiTheme="minorHAnsi" w:eastAsia="Calibri" w:hAnsiTheme="minorHAnsi" w:cstheme="minorBidi"/>
          <w:sz w:val="22"/>
          <w:szCs w:val="22"/>
        </w:rPr>
        <w:t>,</w:t>
      </w:r>
      <w:r>
        <w:rPr>
          <w:rFonts w:asciiTheme="minorHAnsi" w:eastAsia="Calibri" w:hAnsiTheme="minorHAnsi" w:cstheme="minorBidi"/>
          <w:sz w:val="22"/>
          <w:szCs w:val="22"/>
        </w:rPr>
        <w:t xml:space="preserve"> tanto funcionales como no funcionales, especificados utilizando la técnica de user story. El equipo deberá acordar con el docente </w:t>
      </w:r>
      <w:r w:rsidR="007231E6">
        <w:rPr>
          <w:rFonts w:asciiTheme="minorHAnsi" w:eastAsia="Calibri" w:hAnsiTheme="minorHAnsi" w:cstheme="minorBidi"/>
          <w:sz w:val="22"/>
          <w:szCs w:val="22"/>
        </w:rPr>
        <w:t>cuáles</w:t>
      </w:r>
      <w:r>
        <w:rPr>
          <w:rFonts w:asciiTheme="minorHAnsi" w:eastAsia="Calibri" w:hAnsiTheme="minorHAnsi" w:cstheme="minorBidi"/>
          <w:sz w:val="22"/>
          <w:szCs w:val="22"/>
        </w:rPr>
        <w:t xml:space="preserve"> de las user stories tendrán especificados sus criterios de aceptación con la técnica de escenarios que sugiere BDD.</w:t>
      </w:r>
    </w:p>
    <w:p w14:paraId="3F44BB4D" w14:textId="3B6B2F52" w:rsidR="00D559B8" w:rsidRDefault="00D559B8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>
        <w:rPr>
          <w:rFonts w:asciiTheme="minorHAnsi" w:eastAsia="Calibri" w:hAnsiTheme="minorHAnsi" w:cstheme="minorBidi"/>
          <w:sz w:val="22"/>
          <w:szCs w:val="22"/>
        </w:rPr>
        <w:t xml:space="preserve">Evaluación de los </w:t>
      </w:r>
      <w:r w:rsidRPr="00B82E59">
        <w:rPr>
          <w:rFonts w:asciiTheme="minorHAnsi" w:eastAsia="Calibri" w:hAnsiTheme="minorHAnsi" w:cstheme="minorBidi"/>
          <w:b/>
          <w:bCs/>
          <w:sz w:val="22"/>
          <w:szCs w:val="22"/>
        </w:rPr>
        <w:t>objetivos y supuestos</w:t>
      </w:r>
      <w:r>
        <w:rPr>
          <w:rFonts w:asciiTheme="minorHAnsi" w:eastAsia="Calibri" w:hAnsiTheme="minorHAnsi" w:cstheme="minorBidi"/>
          <w:sz w:val="22"/>
          <w:szCs w:val="22"/>
        </w:rPr>
        <w:t xml:space="preserve"> establecidos con el desafío reenmarcado. </w:t>
      </w:r>
    </w:p>
    <w:p w14:paraId="1A0343AB" w14:textId="76BC7FEE" w:rsidR="00D559B8" w:rsidRPr="00D559B8" w:rsidRDefault="00D559B8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B82E59">
        <w:rPr>
          <w:rFonts w:asciiTheme="minorHAnsi" w:eastAsia="Calibri" w:hAnsiTheme="minorHAnsi" w:cstheme="minorBidi"/>
          <w:b/>
          <w:bCs/>
          <w:sz w:val="22"/>
          <w:szCs w:val="22"/>
        </w:rPr>
        <w:t>Aprendizaje</w:t>
      </w:r>
      <w:r w:rsidRPr="00B82E59">
        <w:rPr>
          <w:rFonts w:asciiTheme="minorHAnsi" w:eastAsia="Calibri" w:hAnsiTheme="minorHAnsi" w:cstheme="minorBidi"/>
          <w:sz w:val="22"/>
          <w:szCs w:val="22"/>
        </w:rPr>
        <w:t xml:space="preserve"> sobre el proceso.</w:t>
      </w:r>
    </w:p>
    <w:p w14:paraId="72B636A5" w14:textId="77777777" w:rsidR="000D62B4" w:rsidRPr="000D62B4" w:rsidRDefault="000D62B4" w:rsidP="000D62B4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B64CB2">
        <w:rPr>
          <w:rFonts w:asciiTheme="minorHAnsi" w:eastAsia="Calibri" w:hAnsiTheme="minorHAnsi" w:cstheme="minorHAnsi"/>
          <w:b/>
          <w:bCs/>
          <w:sz w:val="22"/>
          <w:szCs w:val="22"/>
        </w:rPr>
        <w:t>Una breve pero clara descripción de los pasos dados durante la entrega para llegar a los resultados obtenidos, así como de los propios resultados.</w:t>
      </w:r>
      <w:r w:rsidRPr="00B64CB2">
        <w:rPr>
          <w:rFonts w:asciiTheme="minorHAnsi" w:eastAsia="Calibri" w:hAnsiTheme="minorHAnsi" w:cstheme="minorBidi"/>
          <w:sz w:val="22"/>
          <w:szCs w:val="22"/>
        </w:rPr>
        <w:t xml:space="preserve"> </w:t>
      </w:r>
    </w:p>
    <w:p w14:paraId="23C451DD" w14:textId="77777777" w:rsidR="00C0530F" w:rsidRPr="00C90F43" w:rsidRDefault="00C0530F" w:rsidP="00C0530F">
      <w:pPr>
        <w:ind w:left="720"/>
        <w:jc w:val="both"/>
        <w:rPr>
          <w:rStyle w:val="Hipervnculo"/>
          <w:rFonts w:asciiTheme="minorHAnsi" w:eastAsia="Calibri" w:hAnsiTheme="minorHAnsi" w:cstheme="minorHAnsi"/>
          <w:sz w:val="22"/>
          <w:szCs w:val="22"/>
        </w:rPr>
      </w:pPr>
    </w:p>
    <w:p w14:paraId="3D854FD8" w14:textId="77777777" w:rsidR="00C0530F" w:rsidRPr="000D6647" w:rsidRDefault="00C0530F" w:rsidP="00C0530F">
      <w:pPr>
        <w:pStyle w:val="Ttulo1"/>
        <w:rPr>
          <w:rFonts w:asciiTheme="minorHAnsi" w:eastAsia="Calibri" w:hAnsiTheme="minorHAnsi" w:cstheme="minorHAnsi"/>
          <w:b/>
          <w:bCs/>
          <w:szCs w:val="24"/>
        </w:rPr>
      </w:pPr>
      <w:r w:rsidRPr="000D6647">
        <w:rPr>
          <w:rFonts w:asciiTheme="minorHAnsi" w:eastAsia="Calibri" w:hAnsiTheme="minorHAnsi" w:cstheme="minorHAnsi"/>
          <w:b/>
          <w:bCs/>
          <w:szCs w:val="24"/>
        </w:rPr>
        <w:t>La presentación final.</w:t>
      </w:r>
    </w:p>
    <w:p w14:paraId="49EDB18E" w14:textId="24B24AFB" w:rsidR="004230A8" w:rsidRDefault="00C0530F" w:rsidP="00C0530F">
      <w:pPr>
        <w:jc w:val="both"/>
        <w:rPr>
          <w:rFonts w:asciiTheme="minorHAnsi" w:hAnsiTheme="minorHAnsi" w:cstheme="minorHAnsi"/>
          <w:sz w:val="22"/>
          <w:szCs w:val="22"/>
        </w:rPr>
      </w:pPr>
      <w:r w:rsidRPr="00C90F43">
        <w:rPr>
          <w:rFonts w:asciiTheme="minorHAnsi" w:hAnsiTheme="minorHAnsi" w:cstheme="minorHAnsi"/>
          <w:sz w:val="22"/>
          <w:szCs w:val="22"/>
        </w:rPr>
        <w:t>En la última clase del semestre cada equipo deberá realizar una breve presentación, de no más de 10 minutos, sobre el problema y la solución diseñada.</w:t>
      </w:r>
      <w:r w:rsidR="004230A8">
        <w:rPr>
          <w:rFonts w:asciiTheme="minorHAnsi" w:hAnsiTheme="minorHAnsi" w:cstheme="minorHAnsi"/>
          <w:sz w:val="22"/>
          <w:szCs w:val="22"/>
        </w:rPr>
        <w:t xml:space="preserve">  Para orientarse en la confección de la presentación véase el documento “</w:t>
      </w:r>
      <w:r w:rsidR="004230A8" w:rsidRPr="004230A8">
        <w:rPr>
          <w:rFonts w:asciiTheme="minorHAnsi" w:hAnsiTheme="minorHAnsi" w:cstheme="minorHAnsi"/>
          <w:sz w:val="22"/>
          <w:szCs w:val="22"/>
        </w:rPr>
        <w:t>Guía para la confección de la presentación final</w:t>
      </w:r>
      <w:r w:rsidR="004230A8">
        <w:rPr>
          <w:rFonts w:asciiTheme="minorHAnsi" w:hAnsiTheme="minorHAnsi" w:cstheme="minorHAnsi"/>
          <w:sz w:val="22"/>
          <w:szCs w:val="22"/>
        </w:rPr>
        <w:t>” que está en la carpeta “</w:t>
      </w:r>
      <w:r w:rsidR="004230A8" w:rsidRPr="004230A8">
        <w:rPr>
          <w:rFonts w:asciiTheme="minorHAnsi" w:hAnsiTheme="minorHAnsi" w:cstheme="minorHAnsi"/>
          <w:sz w:val="22"/>
          <w:szCs w:val="22"/>
        </w:rPr>
        <w:t>00_Generalidades (obligatorio, calendario, etc.)</w:t>
      </w:r>
      <w:r w:rsidR="004230A8">
        <w:rPr>
          <w:rFonts w:asciiTheme="minorHAnsi" w:hAnsiTheme="minorHAnsi" w:cstheme="minorHAnsi"/>
          <w:sz w:val="22"/>
          <w:szCs w:val="22"/>
        </w:rPr>
        <w:t xml:space="preserve">”. </w:t>
      </w:r>
    </w:p>
    <w:p w14:paraId="0784264B" w14:textId="73BDB102" w:rsidR="00AC33BA" w:rsidRPr="00C90F43" w:rsidRDefault="00885108" w:rsidP="0088510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91ECA2C" w14:textId="3157BEE1" w:rsidR="00AC33BA" w:rsidRPr="00EA616B" w:rsidRDefault="00AC33BA" w:rsidP="00AC33BA">
      <w:pPr>
        <w:pStyle w:val="Ttulo1"/>
        <w:rPr>
          <w:rFonts w:asciiTheme="minorHAnsi" w:eastAsia="Calibri" w:hAnsiTheme="minorHAnsi" w:cstheme="minorBidi"/>
          <w:b/>
          <w:bCs/>
          <w:i/>
          <w:iCs/>
        </w:rPr>
      </w:pPr>
      <w:r w:rsidRPr="00EA616B">
        <w:rPr>
          <w:rFonts w:asciiTheme="minorHAnsi" w:eastAsia="Calibri" w:hAnsiTheme="minorHAnsi" w:cstheme="minorBidi"/>
          <w:b/>
          <w:bCs/>
          <w:i/>
          <w:iCs/>
          <w:sz w:val="32"/>
          <w:szCs w:val="24"/>
        </w:rPr>
        <w:lastRenderedPageBreak/>
        <w:t>Entrega por gestión</w:t>
      </w:r>
    </w:p>
    <w:p w14:paraId="3EE5BD49" w14:textId="77777777" w:rsidR="007F4974" w:rsidRPr="000D62B4" w:rsidRDefault="007F4974" w:rsidP="007F4974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D62B4">
        <w:rPr>
          <w:rFonts w:asciiTheme="minorHAnsi" w:eastAsia="Calibri" w:hAnsiTheme="minorHAnsi" w:cstheme="minorHAnsi"/>
          <w:sz w:val="22"/>
          <w:szCs w:val="22"/>
        </w:rPr>
        <w:t xml:space="preserve">Esta entrega </w:t>
      </w:r>
      <w:r w:rsidRPr="000D62B4">
        <w:rPr>
          <w:rFonts w:asciiTheme="minorHAnsi" w:eastAsia="Calibri" w:hAnsiTheme="minorHAnsi" w:cstheme="minorHAnsi"/>
          <w:b/>
          <w:bCs/>
          <w:sz w:val="22"/>
          <w:szCs w:val="22"/>
          <w:u w:val="single"/>
        </w:rPr>
        <w:t xml:space="preserve">se realizará mediante el sistema de entregas electrónicas gestion.ort.edu.uy. </w:t>
      </w:r>
      <w:r w:rsidRPr="000D62B4">
        <w:rPr>
          <w:rFonts w:asciiTheme="minorHAnsi" w:eastAsia="Calibri" w:hAnsiTheme="minorHAnsi" w:cstheme="minorHAnsi"/>
          <w:sz w:val="22"/>
          <w:szCs w:val="22"/>
        </w:rPr>
        <w:t xml:space="preserve">Se debe entregar un documento PDF con: </w:t>
      </w:r>
    </w:p>
    <w:p w14:paraId="0E9B6EDE" w14:textId="2B5B8B7D" w:rsidR="007F4974" w:rsidRPr="008B6CB6" w:rsidRDefault="007F4974" w:rsidP="007F497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70A3EA2F">
        <w:rPr>
          <w:rFonts w:ascii="Calibri" w:eastAsia="Calibri" w:hAnsi="Calibri" w:cs="Calibri"/>
          <w:sz w:val="22"/>
          <w:szCs w:val="22"/>
        </w:rPr>
        <w:t>Los datos de los integrantes del equipo (#estudiante, Nombre y Apellido).</w:t>
      </w:r>
    </w:p>
    <w:p w14:paraId="7BF8E9DA" w14:textId="77777777" w:rsidR="007F4974" w:rsidRPr="008B6CB6" w:rsidRDefault="007F4974" w:rsidP="007F497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Número</w:t>
      </w:r>
      <w:r w:rsidRPr="008B6CB6">
        <w:rPr>
          <w:rFonts w:ascii="Calibri" w:eastAsia="Calibri" w:hAnsi="Calibri" w:cs="Calibri"/>
          <w:sz w:val="22"/>
          <w:szCs w:val="22"/>
        </w:rPr>
        <w:t xml:space="preserve"> del Equipo. </w:t>
      </w:r>
    </w:p>
    <w:p w14:paraId="17303AAC" w14:textId="6445FB2A" w:rsidR="007F4974" w:rsidRDefault="007F4974" w:rsidP="007F497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8B6CB6">
        <w:rPr>
          <w:rFonts w:ascii="Calibri" w:eastAsia="Calibri" w:hAnsi="Calibri" w:cs="Calibri"/>
          <w:sz w:val="22"/>
          <w:szCs w:val="22"/>
        </w:rPr>
        <w:t xml:space="preserve">Un enlace al URL de la carpeta de respaldo del equipo. </w:t>
      </w:r>
    </w:p>
    <w:p w14:paraId="6BC165A1" w14:textId="4F5F9CA3" w:rsidR="00EA616B" w:rsidRPr="008B6CB6" w:rsidRDefault="001B236E" w:rsidP="007F4974">
      <w:pPr>
        <w:pStyle w:val="Prrafodelista"/>
        <w:numPr>
          <w:ilvl w:val="0"/>
          <w:numId w:val="19"/>
        </w:num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Asegúrense</w:t>
      </w:r>
      <w:r w:rsidR="00EA616B">
        <w:rPr>
          <w:rFonts w:ascii="Calibri" w:eastAsia="Calibri" w:hAnsi="Calibri" w:cs="Calibri"/>
          <w:sz w:val="22"/>
          <w:szCs w:val="22"/>
        </w:rPr>
        <w:t xml:space="preserve"> si es necesario que se inscriban los </w:t>
      </w:r>
      <w:r>
        <w:rPr>
          <w:rFonts w:ascii="Calibri" w:eastAsia="Calibri" w:hAnsi="Calibri" w:cs="Calibri"/>
          <w:sz w:val="22"/>
          <w:szCs w:val="22"/>
        </w:rPr>
        <w:t>tres</w:t>
      </w:r>
      <w:r w:rsidR="00EA616B">
        <w:rPr>
          <w:rFonts w:ascii="Calibri" w:eastAsia="Calibri" w:hAnsi="Calibri" w:cs="Calibri"/>
          <w:sz w:val="22"/>
          <w:szCs w:val="22"/>
        </w:rPr>
        <w:t xml:space="preserve"> estudiantes del equipo o </w:t>
      </w:r>
      <w:r>
        <w:rPr>
          <w:rFonts w:ascii="Calibri" w:eastAsia="Calibri" w:hAnsi="Calibri" w:cs="Calibri"/>
          <w:sz w:val="22"/>
          <w:szCs w:val="22"/>
        </w:rPr>
        <w:t>sólo</w:t>
      </w:r>
      <w:r w:rsidR="00EA616B">
        <w:rPr>
          <w:rFonts w:ascii="Calibri" w:eastAsia="Calibri" w:hAnsi="Calibri" w:cs="Calibri"/>
          <w:sz w:val="22"/>
          <w:szCs w:val="22"/>
        </w:rPr>
        <w:t xml:space="preserve"> con uno alcanza.</w:t>
      </w:r>
    </w:p>
    <w:p w14:paraId="53F188BC" w14:textId="77777777" w:rsidR="00AC33BA" w:rsidRPr="00C90F43" w:rsidRDefault="00AC33BA" w:rsidP="00AC33BA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74177793" w14:textId="77777777" w:rsidR="00AC33BA" w:rsidRPr="00C90F43" w:rsidRDefault="00AC33BA" w:rsidP="00AC33BA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90F43">
        <w:rPr>
          <w:rFonts w:asciiTheme="minorHAnsi" w:eastAsia="Calibri" w:hAnsiTheme="minorHAnsi" w:cstheme="minorHAnsi"/>
          <w:sz w:val="22"/>
          <w:szCs w:val="22"/>
        </w:rPr>
        <w:t xml:space="preserve">La carpeta debe incluir: </w:t>
      </w:r>
    </w:p>
    <w:p w14:paraId="034E760F" w14:textId="387677EF" w:rsidR="0012675D" w:rsidRDefault="0012675D" w:rsidP="00AC33BA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L</w:t>
      </w:r>
      <w:r w:rsidRPr="0012675D">
        <w:rPr>
          <w:rFonts w:asciiTheme="minorHAnsi" w:eastAsia="Calibri" w:hAnsiTheme="minorHAnsi" w:cstheme="minorHAnsi"/>
          <w:sz w:val="22"/>
          <w:szCs w:val="22"/>
        </w:rPr>
        <w:t>o entregado hasta la cuarta entrega.</w:t>
      </w:r>
    </w:p>
    <w:p w14:paraId="78528DC4" w14:textId="37604547" w:rsidR="007F4974" w:rsidRPr="00C90F43" w:rsidRDefault="007F4974" w:rsidP="00AC33BA">
      <w:pPr>
        <w:pStyle w:val="Prrafodelista"/>
        <w:numPr>
          <w:ilvl w:val="0"/>
          <w:numId w:val="19"/>
        </w:numPr>
        <w:ind w:left="72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La idea es que los estudiantes se inscriban oficialmente al obligatorio. </w:t>
      </w:r>
      <w:r w:rsidRPr="007F4974">
        <w:rPr>
          <w:rFonts w:asciiTheme="minorHAnsi" w:eastAsia="Calibri" w:hAnsiTheme="minorHAnsi" w:cstheme="minorHAnsi"/>
          <w:b/>
          <w:bCs/>
          <w:i/>
          <w:iCs/>
          <w:sz w:val="22"/>
          <w:szCs w:val="22"/>
          <w:u w:val="single"/>
        </w:rPr>
        <w:t>Sin esto pierden el curso.</w:t>
      </w:r>
    </w:p>
    <w:p w14:paraId="5BFC1A0D" w14:textId="77777777" w:rsidR="00C0530F" w:rsidRPr="00C90F43" w:rsidRDefault="00C0530F" w:rsidP="00C0530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F7CD107" w14:textId="4ED1C027" w:rsidR="00C0530F" w:rsidRPr="006B0A79" w:rsidRDefault="00B96C79" w:rsidP="00C05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B0A79">
        <w:rPr>
          <w:rFonts w:asciiTheme="minorHAnsi" w:hAnsiTheme="minorHAnsi" w:cstheme="minorHAnsi"/>
          <w:b/>
          <w:bCs/>
          <w:sz w:val="22"/>
          <w:szCs w:val="22"/>
        </w:rPr>
        <w:t>Temas para los desafíos.</w:t>
      </w:r>
    </w:p>
    <w:p w14:paraId="11A47DB0" w14:textId="2FD9A7C0" w:rsidR="00041306" w:rsidRPr="00041306" w:rsidRDefault="00041306" w:rsidP="00041306">
      <w:pPr>
        <w:jc w:val="both"/>
        <w:rPr>
          <w:rFonts w:asciiTheme="minorHAnsi" w:hAnsiTheme="minorHAnsi" w:cstheme="minorBidi"/>
          <w:sz w:val="22"/>
          <w:szCs w:val="22"/>
          <w:highlight w:val="yellow"/>
        </w:rPr>
      </w:pPr>
    </w:p>
    <w:sectPr w:rsidR="00041306" w:rsidRPr="00041306" w:rsidSect="00050D16">
      <w:footerReference w:type="default" r:id="rId12"/>
      <w:pgSz w:w="12242" w:h="15842" w:code="1"/>
      <w:pgMar w:top="1134" w:right="1134" w:bottom="1134" w:left="1134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1DC1" w14:textId="77777777" w:rsidR="002D32DF" w:rsidRDefault="002D32DF">
      <w:r>
        <w:separator/>
      </w:r>
    </w:p>
  </w:endnote>
  <w:endnote w:type="continuationSeparator" w:id="0">
    <w:p w14:paraId="352A5E14" w14:textId="77777777" w:rsidR="002D32DF" w:rsidRDefault="002D32DF">
      <w:r>
        <w:continuationSeparator/>
      </w:r>
    </w:p>
  </w:endnote>
  <w:endnote w:type="continuationNotice" w:id="1">
    <w:p w14:paraId="6DFDEB28" w14:textId="77777777" w:rsidR="002D32DF" w:rsidRDefault="002D3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2B7" w14:textId="47444159" w:rsidR="009201B5" w:rsidRDefault="009201B5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2626D">
      <w:rPr>
        <w:noProof/>
      </w:rPr>
      <w:t>2</w:t>
    </w:r>
    <w:r>
      <w:fldChar w:fldCharType="end"/>
    </w:r>
  </w:p>
  <w:p w14:paraId="22D01C26" w14:textId="77777777" w:rsidR="009201B5" w:rsidRDefault="009201B5">
    <w:pPr>
      <w:pStyle w:val="Piedepgina"/>
      <w:jc w:val="righ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73DD" w14:textId="77777777" w:rsidR="002D32DF" w:rsidRDefault="002D32DF">
      <w:r>
        <w:separator/>
      </w:r>
    </w:p>
  </w:footnote>
  <w:footnote w:type="continuationSeparator" w:id="0">
    <w:p w14:paraId="02BCB7C4" w14:textId="77777777" w:rsidR="002D32DF" w:rsidRDefault="002D32DF">
      <w:r>
        <w:continuationSeparator/>
      </w:r>
    </w:p>
  </w:footnote>
  <w:footnote w:type="continuationNotice" w:id="1">
    <w:p w14:paraId="39CCA49C" w14:textId="77777777" w:rsidR="002D32DF" w:rsidRDefault="002D32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85B"/>
    <w:multiLevelType w:val="hybridMultilevel"/>
    <w:tmpl w:val="E85A7666"/>
    <w:lvl w:ilvl="0" w:tplc="BB8C8E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18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813"/>
    <w:multiLevelType w:val="hybridMultilevel"/>
    <w:tmpl w:val="B8C27D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7E72"/>
    <w:multiLevelType w:val="hybridMultilevel"/>
    <w:tmpl w:val="64C410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320F"/>
    <w:multiLevelType w:val="hybridMultilevel"/>
    <w:tmpl w:val="37D0A7E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073F"/>
    <w:multiLevelType w:val="hybridMultilevel"/>
    <w:tmpl w:val="60C869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116"/>
    <w:multiLevelType w:val="hybridMultilevel"/>
    <w:tmpl w:val="6248E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81FB1"/>
    <w:multiLevelType w:val="hybridMultilevel"/>
    <w:tmpl w:val="09845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C63"/>
    <w:multiLevelType w:val="hybridMultilevel"/>
    <w:tmpl w:val="6E041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E17CD"/>
    <w:multiLevelType w:val="hybridMultilevel"/>
    <w:tmpl w:val="8C589D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A785F"/>
    <w:multiLevelType w:val="hybridMultilevel"/>
    <w:tmpl w:val="3FF4EA6E"/>
    <w:lvl w:ilvl="0" w:tplc="9ED24FA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216373A">
      <w:numFmt w:val="decimal"/>
      <w:lvlText w:val=""/>
      <w:lvlJc w:val="left"/>
    </w:lvl>
    <w:lvl w:ilvl="2" w:tplc="F52ADF98">
      <w:numFmt w:val="decimal"/>
      <w:lvlText w:val=""/>
      <w:lvlJc w:val="left"/>
    </w:lvl>
    <w:lvl w:ilvl="3" w:tplc="7312FCA0">
      <w:numFmt w:val="decimal"/>
      <w:lvlText w:val=""/>
      <w:lvlJc w:val="left"/>
    </w:lvl>
    <w:lvl w:ilvl="4" w:tplc="52BEDA7A">
      <w:numFmt w:val="decimal"/>
      <w:lvlText w:val=""/>
      <w:lvlJc w:val="left"/>
    </w:lvl>
    <w:lvl w:ilvl="5" w:tplc="FEDE44BC">
      <w:numFmt w:val="decimal"/>
      <w:lvlText w:val=""/>
      <w:lvlJc w:val="left"/>
    </w:lvl>
    <w:lvl w:ilvl="6" w:tplc="66FAFB04">
      <w:numFmt w:val="decimal"/>
      <w:lvlText w:val=""/>
      <w:lvlJc w:val="left"/>
    </w:lvl>
    <w:lvl w:ilvl="7" w:tplc="8536D00C">
      <w:numFmt w:val="decimal"/>
      <w:lvlText w:val=""/>
      <w:lvlJc w:val="left"/>
    </w:lvl>
    <w:lvl w:ilvl="8" w:tplc="0564441A">
      <w:numFmt w:val="decimal"/>
      <w:lvlText w:val=""/>
      <w:lvlJc w:val="left"/>
    </w:lvl>
  </w:abstractNum>
  <w:abstractNum w:abstractNumId="10" w15:restartNumberingAfterBreak="0">
    <w:nsid w:val="36A17977"/>
    <w:multiLevelType w:val="hybridMultilevel"/>
    <w:tmpl w:val="1EC6E762"/>
    <w:lvl w:ilvl="0" w:tplc="3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26E7D"/>
    <w:multiLevelType w:val="hybridMultilevel"/>
    <w:tmpl w:val="121639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560EF"/>
    <w:multiLevelType w:val="hybridMultilevel"/>
    <w:tmpl w:val="030407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A08CF"/>
    <w:multiLevelType w:val="hybridMultilevel"/>
    <w:tmpl w:val="3104B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15BB"/>
    <w:multiLevelType w:val="hybridMultilevel"/>
    <w:tmpl w:val="BAC0DFF2"/>
    <w:lvl w:ilvl="0" w:tplc="D9FC1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F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1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22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C5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0F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0D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6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6149E"/>
    <w:multiLevelType w:val="hybridMultilevel"/>
    <w:tmpl w:val="520641CE"/>
    <w:lvl w:ilvl="0" w:tplc="65C6BD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25F49"/>
    <w:multiLevelType w:val="hybridMultilevel"/>
    <w:tmpl w:val="9B58E6D6"/>
    <w:lvl w:ilvl="0" w:tplc="077681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41CC0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A81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279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D8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25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883B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1A0D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2A1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57718"/>
    <w:multiLevelType w:val="hybridMultilevel"/>
    <w:tmpl w:val="372287C2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A2562"/>
    <w:multiLevelType w:val="hybridMultilevel"/>
    <w:tmpl w:val="A5288234"/>
    <w:lvl w:ilvl="0" w:tplc="A824FDE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6ED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4455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DAF3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43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2A53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C2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51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52E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176FF2"/>
    <w:multiLevelType w:val="hybridMultilevel"/>
    <w:tmpl w:val="C246A60C"/>
    <w:lvl w:ilvl="0" w:tplc="65C6BD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5639A"/>
    <w:multiLevelType w:val="hybridMultilevel"/>
    <w:tmpl w:val="D08C1028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ED15C9"/>
    <w:multiLevelType w:val="hybridMultilevel"/>
    <w:tmpl w:val="00005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E1168"/>
    <w:multiLevelType w:val="hybridMultilevel"/>
    <w:tmpl w:val="C86C5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C55C2"/>
    <w:multiLevelType w:val="hybridMultilevel"/>
    <w:tmpl w:val="88AE2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1E12F9"/>
    <w:multiLevelType w:val="hybridMultilevel"/>
    <w:tmpl w:val="86C01816"/>
    <w:lvl w:ilvl="0" w:tplc="85EC15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E24B0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EA0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60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40E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8E6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889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388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8267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6131295">
    <w:abstractNumId w:val="9"/>
  </w:num>
  <w:num w:numId="2" w16cid:durableId="1882210441">
    <w:abstractNumId w:val="24"/>
  </w:num>
  <w:num w:numId="3" w16cid:durableId="420806903">
    <w:abstractNumId w:val="18"/>
  </w:num>
  <w:num w:numId="4" w16cid:durableId="211690029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0452459">
    <w:abstractNumId w:val="21"/>
  </w:num>
  <w:num w:numId="6" w16cid:durableId="1279333593">
    <w:abstractNumId w:val="5"/>
  </w:num>
  <w:num w:numId="7" w16cid:durableId="1530728190">
    <w:abstractNumId w:val="8"/>
  </w:num>
  <w:num w:numId="8" w16cid:durableId="44990176">
    <w:abstractNumId w:val="4"/>
  </w:num>
  <w:num w:numId="9" w16cid:durableId="4134903">
    <w:abstractNumId w:val="19"/>
  </w:num>
  <w:num w:numId="10" w16cid:durableId="1953975185">
    <w:abstractNumId w:val="15"/>
  </w:num>
  <w:num w:numId="11" w16cid:durableId="686251130">
    <w:abstractNumId w:val="1"/>
  </w:num>
  <w:num w:numId="12" w16cid:durableId="1859999753">
    <w:abstractNumId w:val="2"/>
  </w:num>
  <w:num w:numId="13" w16cid:durableId="1218517729">
    <w:abstractNumId w:val="12"/>
  </w:num>
  <w:num w:numId="14" w16cid:durableId="777512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342161">
    <w:abstractNumId w:val="7"/>
  </w:num>
  <w:num w:numId="16" w16cid:durableId="1420516455">
    <w:abstractNumId w:val="6"/>
  </w:num>
  <w:num w:numId="17" w16cid:durableId="745222761">
    <w:abstractNumId w:val="13"/>
  </w:num>
  <w:num w:numId="18" w16cid:durableId="167183599">
    <w:abstractNumId w:val="10"/>
  </w:num>
  <w:num w:numId="19" w16cid:durableId="1677072388">
    <w:abstractNumId w:val="22"/>
  </w:num>
  <w:num w:numId="20" w16cid:durableId="336885357">
    <w:abstractNumId w:val="14"/>
  </w:num>
  <w:num w:numId="21" w16cid:durableId="507136213">
    <w:abstractNumId w:val="20"/>
  </w:num>
  <w:num w:numId="22" w16cid:durableId="1201170660">
    <w:abstractNumId w:val="17"/>
  </w:num>
  <w:num w:numId="23" w16cid:durableId="902720822">
    <w:abstractNumId w:val="23"/>
  </w:num>
  <w:num w:numId="24" w16cid:durableId="1602761924">
    <w:abstractNumId w:val="3"/>
  </w:num>
  <w:num w:numId="25" w16cid:durableId="1840342965">
    <w:abstractNumId w:val="0"/>
  </w:num>
  <w:num w:numId="26" w16cid:durableId="10154943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C0"/>
    <w:rsid w:val="000066D8"/>
    <w:rsid w:val="00021EC7"/>
    <w:rsid w:val="00032F32"/>
    <w:rsid w:val="000363FE"/>
    <w:rsid w:val="0003720B"/>
    <w:rsid w:val="00037B61"/>
    <w:rsid w:val="00040AA9"/>
    <w:rsid w:val="00041306"/>
    <w:rsid w:val="00050D16"/>
    <w:rsid w:val="000611CB"/>
    <w:rsid w:val="00064CA1"/>
    <w:rsid w:val="00076480"/>
    <w:rsid w:val="00076819"/>
    <w:rsid w:val="00082021"/>
    <w:rsid w:val="00086514"/>
    <w:rsid w:val="00086B6B"/>
    <w:rsid w:val="00087B37"/>
    <w:rsid w:val="00087CFC"/>
    <w:rsid w:val="00096CC3"/>
    <w:rsid w:val="000A3190"/>
    <w:rsid w:val="000A3B36"/>
    <w:rsid w:val="000A3EA8"/>
    <w:rsid w:val="000A69E0"/>
    <w:rsid w:val="000B002A"/>
    <w:rsid w:val="000B0615"/>
    <w:rsid w:val="000B30C2"/>
    <w:rsid w:val="000B421C"/>
    <w:rsid w:val="000B6DA8"/>
    <w:rsid w:val="000C6222"/>
    <w:rsid w:val="000D33A1"/>
    <w:rsid w:val="000D3D58"/>
    <w:rsid w:val="000D5B7F"/>
    <w:rsid w:val="000D62B4"/>
    <w:rsid w:val="000F7782"/>
    <w:rsid w:val="00103602"/>
    <w:rsid w:val="00110D08"/>
    <w:rsid w:val="00120305"/>
    <w:rsid w:val="00120BDE"/>
    <w:rsid w:val="0012522F"/>
    <w:rsid w:val="0012675D"/>
    <w:rsid w:val="00127B6F"/>
    <w:rsid w:val="00140B31"/>
    <w:rsid w:val="00143046"/>
    <w:rsid w:val="00144474"/>
    <w:rsid w:val="00154498"/>
    <w:rsid w:val="001545A3"/>
    <w:rsid w:val="00157422"/>
    <w:rsid w:val="00175A42"/>
    <w:rsid w:val="0017667A"/>
    <w:rsid w:val="001938A5"/>
    <w:rsid w:val="001A42C2"/>
    <w:rsid w:val="001A69FD"/>
    <w:rsid w:val="001A7DA2"/>
    <w:rsid w:val="001B0029"/>
    <w:rsid w:val="001B2123"/>
    <w:rsid w:val="001B236E"/>
    <w:rsid w:val="001C1276"/>
    <w:rsid w:val="001D0546"/>
    <w:rsid w:val="001D7CCA"/>
    <w:rsid w:val="001E048C"/>
    <w:rsid w:val="001F4F91"/>
    <w:rsid w:val="001F5D43"/>
    <w:rsid w:val="00225A37"/>
    <w:rsid w:val="00231733"/>
    <w:rsid w:val="0023286A"/>
    <w:rsid w:val="002337D0"/>
    <w:rsid w:val="002361C5"/>
    <w:rsid w:val="00237281"/>
    <w:rsid w:val="002424D2"/>
    <w:rsid w:val="00292D5C"/>
    <w:rsid w:val="002A08BB"/>
    <w:rsid w:val="002A3082"/>
    <w:rsid w:val="002A4F62"/>
    <w:rsid w:val="002B2BA1"/>
    <w:rsid w:val="002C65C3"/>
    <w:rsid w:val="002D32DF"/>
    <w:rsid w:val="002D4662"/>
    <w:rsid w:val="002D4A32"/>
    <w:rsid w:val="002D684F"/>
    <w:rsid w:val="002D79E2"/>
    <w:rsid w:val="002E6FF0"/>
    <w:rsid w:val="002F05B4"/>
    <w:rsid w:val="002F3E4C"/>
    <w:rsid w:val="0030373F"/>
    <w:rsid w:val="0030765A"/>
    <w:rsid w:val="0031050B"/>
    <w:rsid w:val="00310790"/>
    <w:rsid w:val="003128AC"/>
    <w:rsid w:val="00313040"/>
    <w:rsid w:val="0031359F"/>
    <w:rsid w:val="00321E54"/>
    <w:rsid w:val="003250E4"/>
    <w:rsid w:val="003256E2"/>
    <w:rsid w:val="00331EBF"/>
    <w:rsid w:val="00351868"/>
    <w:rsid w:val="00360FBC"/>
    <w:rsid w:val="003658B0"/>
    <w:rsid w:val="00376D9C"/>
    <w:rsid w:val="00383D4B"/>
    <w:rsid w:val="00394F81"/>
    <w:rsid w:val="003A5756"/>
    <w:rsid w:val="003A65C3"/>
    <w:rsid w:val="003B00B9"/>
    <w:rsid w:val="003B5418"/>
    <w:rsid w:val="003C016C"/>
    <w:rsid w:val="003D1F92"/>
    <w:rsid w:val="003E0ACA"/>
    <w:rsid w:val="003E2344"/>
    <w:rsid w:val="003E3B67"/>
    <w:rsid w:val="003F10C0"/>
    <w:rsid w:val="003F129E"/>
    <w:rsid w:val="003F6D15"/>
    <w:rsid w:val="003F7C6A"/>
    <w:rsid w:val="00402935"/>
    <w:rsid w:val="00403951"/>
    <w:rsid w:val="0040688B"/>
    <w:rsid w:val="0041242A"/>
    <w:rsid w:val="00413389"/>
    <w:rsid w:val="004230A8"/>
    <w:rsid w:val="004272C2"/>
    <w:rsid w:val="004278B5"/>
    <w:rsid w:val="00431F8F"/>
    <w:rsid w:val="004328AC"/>
    <w:rsid w:val="004342E0"/>
    <w:rsid w:val="004347C1"/>
    <w:rsid w:val="004535D6"/>
    <w:rsid w:val="00455DBA"/>
    <w:rsid w:val="0045652A"/>
    <w:rsid w:val="004651E0"/>
    <w:rsid w:val="00474DEE"/>
    <w:rsid w:val="00477C49"/>
    <w:rsid w:val="004834DE"/>
    <w:rsid w:val="004845B1"/>
    <w:rsid w:val="00493C31"/>
    <w:rsid w:val="00496E14"/>
    <w:rsid w:val="004A08D7"/>
    <w:rsid w:val="004A6A26"/>
    <w:rsid w:val="004A7720"/>
    <w:rsid w:val="004B19BF"/>
    <w:rsid w:val="004B51E4"/>
    <w:rsid w:val="004C1563"/>
    <w:rsid w:val="004C1B54"/>
    <w:rsid w:val="004D1AE7"/>
    <w:rsid w:val="004D47AF"/>
    <w:rsid w:val="004E6D28"/>
    <w:rsid w:val="004F1D1F"/>
    <w:rsid w:val="00506EDE"/>
    <w:rsid w:val="00512C9A"/>
    <w:rsid w:val="005160FC"/>
    <w:rsid w:val="00527752"/>
    <w:rsid w:val="00527E27"/>
    <w:rsid w:val="00536927"/>
    <w:rsid w:val="00544860"/>
    <w:rsid w:val="00546996"/>
    <w:rsid w:val="00555020"/>
    <w:rsid w:val="005564E8"/>
    <w:rsid w:val="00562266"/>
    <w:rsid w:val="00575ABA"/>
    <w:rsid w:val="00591110"/>
    <w:rsid w:val="00591211"/>
    <w:rsid w:val="00592D01"/>
    <w:rsid w:val="005A51D7"/>
    <w:rsid w:val="005A6F25"/>
    <w:rsid w:val="005B0F2F"/>
    <w:rsid w:val="005B17B1"/>
    <w:rsid w:val="005C480A"/>
    <w:rsid w:val="005C52A8"/>
    <w:rsid w:val="005D64BF"/>
    <w:rsid w:val="005E1FA4"/>
    <w:rsid w:val="005F4BB0"/>
    <w:rsid w:val="005F6DF4"/>
    <w:rsid w:val="00622062"/>
    <w:rsid w:val="00623F88"/>
    <w:rsid w:val="0062626D"/>
    <w:rsid w:val="00640272"/>
    <w:rsid w:val="006468D7"/>
    <w:rsid w:val="00646FE3"/>
    <w:rsid w:val="00656F6B"/>
    <w:rsid w:val="00665A1D"/>
    <w:rsid w:val="00672978"/>
    <w:rsid w:val="00684B99"/>
    <w:rsid w:val="006A1569"/>
    <w:rsid w:val="006A7F9C"/>
    <w:rsid w:val="006B0A79"/>
    <w:rsid w:val="006B661E"/>
    <w:rsid w:val="006C23E9"/>
    <w:rsid w:val="006E18C6"/>
    <w:rsid w:val="006E705D"/>
    <w:rsid w:val="006F3E2C"/>
    <w:rsid w:val="006F51F2"/>
    <w:rsid w:val="00701A31"/>
    <w:rsid w:val="0070553D"/>
    <w:rsid w:val="00707977"/>
    <w:rsid w:val="00715AAA"/>
    <w:rsid w:val="007163BF"/>
    <w:rsid w:val="007231E6"/>
    <w:rsid w:val="007248CD"/>
    <w:rsid w:val="007313E3"/>
    <w:rsid w:val="00761521"/>
    <w:rsid w:val="00763C1E"/>
    <w:rsid w:val="00767788"/>
    <w:rsid w:val="00783A40"/>
    <w:rsid w:val="00784FD1"/>
    <w:rsid w:val="007908FC"/>
    <w:rsid w:val="00792018"/>
    <w:rsid w:val="00793125"/>
    <w:rsid w:val="007972BA"/>
    <w:rsid w:val="007A1431"/>
    <w:rsid w:val="007B332C"/>
    <w:rsid w:val="007B4368"/>
    <w:rsid w:val="007B7589"/>
    <w:rsid w:val="007C2E7C"/>
    <w:rsid w:val="007C5CC1"/>
    <w:rsid w:val="007C6735"/>
    <w:rsid w:val="007C6DBC"/>
    <w:rsid w:val="007D4A17"/>
    <w:rsid w:val="007E0E49"/>
    <w:rsid w:val="007F0B3D"/>
    <w:rsid w:val="007F4974"/>
    <w:rsid w:val="00812C40"/>
    <w:rsid w:val="00820906"/>
    <w:rsid w:val="00821CA4"/>
    <w:rsid w:val="0082575D"/>
    <w:rsid w:val="0082673A"/>
    <w:rsid w:val="008340EC"/>
    <w:rsid w:val="00842D4F"/>
    <w:rsid w:val="008507D4"/>
    <w:rsid w:val="00850BE9"/>
    <w:rsid w:val="00853A51"/>
    <w:rsid w:val="00854BBC"/>
    <w:rsid w:val="00872BA4"/>
    <w:rsid w:val="008739E8"/>
    <w:rsid w:val="00885108"/>
    <w:rsid w:val="00885D2F"/>
    <w:rsid w:val="008969A3"/>
    <w:rsid w:val="008A1C94"/>
    <w:rsid w:val="008B0F6C"/>
    <w:rsid w:val="008B6CB6"/>
    <w:rsid w:val="008C2375"/>
    <w:rsid w:val="008C23AE"/>
    <w:rsid w:val="008C406E"/>
    <w:rsid w:val="008D47BF"/>
    <w:rsid w:val="008D4F5C"/>
    <w:rsid w:val="008E110C"/>
    <w:rsid w:val="008F1A92"/>
    <w:rsid w:val="008F24C1"/>
    <w:rsid w:val="008F4CEF"/>
    <w:rsid w:val="0091049F"/>
    <w:rsid w:val="00914B76"/>
    <w:rsid w:val="009201B5"/>
    <w:rsid w:val="00922FBF"/>
    <w:rsid w:val="00925B29"/>
    <w:rsid w:val="00931F81"/>
    <w:rsid w:val="00931FB7"/>
    <w:rsid w:val="00934693"/>
    <w:rsid w:val="00937960"/>
    <w:rsid w:val="009455D6"/>
    <w:rsid w:val="00945D7F"/>
    <w:rsid w:val="009549C9"/>
    <w:rsid w:val="00971478"/>
    <w:rsid w:val="00977D66"/>
    <w:rsid w:val="0098346C"/>
    <w:rsid w:val="00985EA5"/>
    <w:rsid w:val="009942EE"/>
    <w:rsid w:val="009960BD"/>
    <w:rsid w:val="009962CF"/>
    <w:rsid w:val="009A205E"/>
    <w:rsid w:val="009A23B8"/>
    <w:rsid w:val="009A2FED"/>
    <w:rsid w:val="009A4FE2"/>
    <w:rsid w:val="009B1291"/>
    <w:rsid w:val="009B2E2A"/>
    <w:rsid w:val="009C478F"/>
    <w:rsid w:val="009C4A32"/>
    <w:rsid w:val="009D5108"/>
    <w:rsid w:val="009E21A9"/>
    <w:rsid w:val="009E3853"/>
    <w:rsid w:val="009F091A"/>
    <w:rsid w:val="009F4CA0"/>
    <w:rsid w:val="00A11167"/>
    <w:rsid w:val="00A115ED"/>
    <w:rsid w:val="00A12007"/>
    <w:rsid w:val="00A212A9"/>
    <w:rsid w:val="00A242B1"/>
    <w:rsid w:val="00A36D49"/>
    <w:rsid w:val="00A41A47"/>
    <w:rsid w:val="00A56B2C"/>
    <w:rsid w:val="00A60538"/>
    <w:rsid w:val="00A63956"/>
    <w:rsid w:val="00A6512D"/>
    <w:rsid w:val="00A75C1F"/>
    <w:rsid w:val="00A767EC"/>
    <w:rsid w:val="00A82833"/>
    <w:rsid w:val="00A93054"/>
    <w:rsid w:val="00A94D03"/>
    <w:rsid w:val="00AA26AC"/>
    <w:rsid w:val="00AA2937"/>
    <w:rsid w:val="00AB4C7F"/>
    <w:rsid w:val="00AC33BA"/>
    <w:rsid w:val="00AC3C81"/>
    <w:rsid w:val="00AD3C74"/>
    <w:rsid w:val="00AE185D"/>
    <w:rsid w:val="00AE2324"/>
    <w:rsid w:val="00AF0FAE"/>
    <w:rsid w:val="00AF1D7B"/>
    <w:rsid w:val="00B02E49"/>
    <w:rsid w:val="00B149E0"/>
    <w:rsid w:val="00B20BE5"/>
    <w:rsid w:val="00B21099"/>
    <w:rsid w:val="00B21BFC"/>
    <w:rsid w:val="00B22C53"/>
    <w:rsid w:val="00B30A6A"/>
    <w:rsid w:val="00B314DD"/>
    <w:rsid w:val="00B33B52"/>
    <w:rsid w:val="00B402E1"/>
    <w:rsid w:val="00B40AFF"/>
    <w:rsid w:val="00B42C46"/>
    <w:rsid w:val="00B45B4A"/>
    <w:rsid w:val="00B46196"/>
    <w:rsid w:val="00B50682"/>
    <w:rsid w:val="00B64CB2"/>
    <w:rsid w:val="00B67082"/>
    <w:rsid w:val="00B75068"/>
    <w:rsid w:val="00B774EB"/>
    <w:rsid w:val="00B8027D"/>
    <w:rsid w:val="00B82E59"/>
    <w:rsid w:val="00B840AA"/>
    <w:rsid w:val="00B85FE1"/>
    <w:rsid w:val="00B93063"/>
    <w:rsid w:val="00B94063"/>
    <w:rsid w:val="00B94BD4"/>
    <w:rsid w:val="00B96C79"/>
    <w:rsid w:val="00B96CC4"/>
    <w:rsid w:val="00BA05B5"/>
    <w:rsid w:val="00BA084C"/>
    <w:rsid w:val="00BA2A5A"/>
    <w:rsid w:val="00BA6F50"/>
    <w:rsid w:val="00BB2D57"/>
    <w:rsid w:val="00BB3781"/>
    <w:rsid w:val="00BB6F5C"/>
    <w:rsid w:val="00BD5C1D"/>
    <w:rsid w:val="00BE4EAE"/>
    <w:rsid w:val="00BF73E9"/>
    <w:rsid w:val="00BF7E36"/>
    <w:rsid w:val="00C0493D"/>
    <w:rsid w:val="00C0530F"/>
    <w:rsid w:val="00C11462"/>
    <w:rsid w:val="00C14DFA"/>
    <w:rsid w:val="00C21106"/>
    <w:rsid w:val="00C23F0C"/>
    <w:rsid w:val="00C33F2E"/>
    <w:rsid w:val="00C373D7"/>
    <w:rsid w:val="00C408E2"/>
    <w:rsid w:val="00C4408B"/>
    <w:rsid w:val="00C44250"/>
    <w:rsid w:val="00C46542"/>
    <w:rsid w:val="00C50CF0"/>
    <w:rsid w:val="00C52CFB"/>
    <w:rsid w:val="00C53F50"/>
    <w:rsid w:val="00C564CA"/>
    <w:rsid w:val="00C574CD"/>
    <w:rsid w:val="00C66C92"/>
    <w:rsid w:val="00C711A5"/>
    <w:rsid w:val="00C866F0"/>
    <w:rsid w:val="00C93D32"/>
    <w:rsid w:val="00C9654E"/>
    <w:rsid w:val="00CA4CF7"/>
    <w:rsid w:val="00CB0D62"/>
    <w:rsid w:val="00CB20ED"/>
    <w:rsid w:val="00CB79AA"/>
    <w:rsid w:val="00CC187D"/>
    <w:rsid w:val="00CC31B2"/>
    <w:rsid w:val="00CC6569"/>
    <w:rsid w:val="00CD0E40"/>
    <w:rsid w:val="00CD6194"/>
    <w:rsid w:val="00CE0F4F"/>
    <w:rsid w:val="00CE2E14"/>
    <w:rsid w:val="00CE3F48"/>
    <w:rsid w:val="00CE3F55"/>
    <w:rsid w:val="00CE4D91"/>
    <w:rsid w:val="00CE6D89"/>
    <w:rsid w:val="00CE7239"/>
    <w:rsid w:val="00D02310"/>
    <w:rsid w:val="00D059D5"/>
    <w:rsid w:val="00D125A2"/>
    <w:rsid w:val="00D13BF7"/>
    <w:rsid w:val="00D144BB"/>
    <w:rsid w:val="00D225E1"/>
    <w:rsid w:val="00D278CF"/>
    <w:rsid w:val="00D4009C"/>
    <w:rsid w:val="00D40372"/>
    <w:rsid w:val="00D4188E"/>
    <w:rsid w:val="00D47D24"/>
    <w:rsid w:val="00D559B8"/>
    <w:rsid w:val="00D65C3E"/>
    <w:rsid w:val="00D72377"/>
    <w:rsid w:val="00D81F53"/>
    <w:rsid w:val="00D87DC1"/>
    <w:rsid w:val="00D908E6"/>
    <w:rsid w:val="00D92499"/>
    <w:rsid w:val="00D9771B"/>
    <w:rsid w:val="00DA65F6"/>
    <w:rsid w:val="00DC3B7A"/>
    <w:rsid w:val="00DC4B5B"/>
    <w:rsid w:val="00DD10D3"/>
    <w:rsid w:val="00DD15B4"/>
    <w:rsid w:val="00DD1EF5"/>
    <w:rsid w:val="00DE317F"/>
    <w:rsid w:val="00DE7CDA"/>
    <w:rsid w:val="00DF06F1"/>
    <w:rsid w:val="00DF44D8"/>
    <w:rsid w:val="00DF5C16"/>
    <w:rsid w:val="00DF6659"/>
    <w:rsid w:val="00E00F5C"/>
    <w:rsid w:val="00E0175B"/>
    <w:rsid w:val="00E20215"/>
    <w:rsid w:val="00E232FB"/>
    <w:rsid w:val="00E26A26"/>
    <w:rsid w:val="00E30D4A"/>
    <w:rsid w:val="00E443F8"/>
    <w:rsid w:val="00E4504A"/>
    <w:rsid w:val="00E45AB3"/>
    <w:rsid w:val="00E477CF"/>
    <w:rsid w:val="00E52771"/>
    <w:rsid w:val="00E5355A"/>
    <w:rsid w:val="00E54932"/>
    <w:rsid w:val="00E82FA4"/>
    <w:rsid w:val="00E972CE"/>
    <w:rsid w:val="00EA616B"/>
    <w:rsid w:val="00EB5B6E"/>
    <w:rsid w:val="00EB64CC"/>
    <w:rsid w:val="00EC147E"/>
    <w:rsid w:val="00EC6249"/>
    <w:rsid w:val="00EE2159"/>
    <w:rsid w:val="00EF080E"/>
    <w:rsid w:val="00EF1CE4"/>
    <w:rsid w:val="00EF792E"/>
    <w:rsid w:val="00F01D64"/>
    <w:rsid w:val="00F04EF4"/>
    <w:rsid w:val="00F07290"/>
    <w:rsid w:val="00F07C64"/>
    <w:rsid w:val="00F2350D"/>
    <w:rsid w:val="00F247C7"/>
    <w:rsid w:val="00F25326"/>
    <w:rsid w:val="00F256D1"/>
    <w:rsid w:val="00F35CFB"/>
    <w:rsid w:val="00F408E2"/>
    <w:rsid w:val="00F50CB0"/>
    <w:rsid w:val="00F71871"/>
    <w:rsid w:val="00F71B85"/>
    <w:rsid w:val="00F9111F"/>
    <w:rsid w:val="00F91C77"/>
    <w:rsid w:val="00FA0C57"/>
    <w:rsid w:val="00FB26B0"/>
    <w:rsid w:val="00FB7A14"/>
    <w:rsid w:val="00FC497F"/>
    <w:rsid w:val="00FC6736"/>
    <w:rsid w:val="00FD33FD"/>
    <w:rsid w:val="00FD415E"/>
    <w:rsid w:val="00FE5F04"/>
    <w:rsid w:val="00FE61A5"/>
    <w:rsid w:val="00FF37C0"/>
    <w:rsid w:val="00FF4139"/>
    <w:rsid w:val="028F94F5"/>
    <w:rsid w:val="02CB977D"/>
    <w:rsid w:val="03358C1C"/>
    <w:rsid w:val="07D7233D"/>
    <w:rsid w:val="100DF3F3"/>
    <w:rsid w:val="18CF0AE8"/>
    <w:rsid w:val="1AEE0F4D"/>
    <w:rsid w:val="1F372321"/>
    <w:rsid w:val="202A0413"/>
    <w:rsid w:val="2441F150"/>
    <w:rsid w:val="2B7AC498"/>
    <w:rsid w:val="2BC49616"/>
    <w:rsid w:val="2C15FD11"/>
    <w:rsid w:val="31E0A151"/>
    <w:rsid w:val="31E5E0CD"/>
    <w:rsid w:val="36C7369F"/>
    <w:rsid w:val="3DB65F7D"/>
    <w:rsid w:val="3E4923E6"/>
    <w:rsid w:val="3F5C163E"/>
    <w:rsid w:val="41CC4BBC"/>
    <w:rsid w:val="48D58920"/>
    <w:rsid w:val="60164F9D"/>
    <w:rsid w:val="6318B8F6"/>
    <w:rsid w:val="658E22BB"/>
    <w:rsid w:val="6A642C5A"/>
    <w:rsid w:val="70A3EA2F"/>
    <w:rsid w:val="75FF2809"/>
    <w:rsid w:val="77CDC622"/>
    <w:rsid w:val="7860703D"/>
    <w:rsid w:val="7E4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46893"/>
  <w15:chartTrackingRefBased/>
  <w15:docId w15:val="{A240BFF0-9F5E-4BC3-B55E-C4720FA7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15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O9000">
    <w:name w:val="ISO 9000"/>
    <w:basedOn w:val="Normal"/>
    <w:pPr>
      <w:jc w:val="both"/>
    </w:pPr>
    <w:rPr>
      <w:rFonts w:ascii="Arial" w:hAnsi="Arial"/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22"/>
    </w:rPr>
  </w:style>
  <w:style w:type="paragraph" w:styleId="ndice6">
    <w:name w:val="index 6"/>
    <w:basedOn w:val="Normal"/>
    <w:next w:val="Normal"/>
    <w:autoRedefine/>
    <w:semiHidden/>
    <w:pPr>
      <w:jc w:val="both"/>
    </w:pPr>
    <w:rPr>
      <w:sz w:val="22"/>
    </w:rPr>
  </w:style>
  <w:style w:type="table" w:styleId="Tablaconcuadrcula">
    <w:name w:val="Table Grid"/>
    <w:basedOn w:val="Tablanormal"/>
    <w:rsid w:val="009C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F9111F"/>
  </w:style>
  <w:style w:type="character" w:customStyle="1" w:styleId="PiedepginaCar">
    <w:name w:val="Pie de página Car"/>
    <w:link w:val="Piedepgina"/>
    <w:uiPriority w:val="99"/>
    <w:rsid w:val="005C480A"/>
    <w:rPr>
      <w:lang w:val="es-ES" w:eastAsia="en-US"/>
    </w:rPr>
  </w:style>
  <w:style w:type="paragraph" w:styleId="Ttulo">
    <w:name w:val="Title"/>
    <w:basedOn w:val="Normal"/>
    <w:next w:val="Normal"/>
    <w:link w:val="TtuloCar"/>
    <w:qFormat/>
    <w:rsid w:val="000A3B3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0A3B36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Hipervnculo">
    <w:name w:val="Hyperlink"/>
    <w:rsid w:val="00B42C46"/>
    <w:rPr>
      <w:color w:val="0563C1"/>
      <w:u w:val="single"/>
    </w:rPr>
  </w:style>
  <w:style w:type="paragraph" w:styleId="Textonotaalfinal">
    <w:name w:val="endnote text"/>
    <w:basedOn w:val="Normal"/>
    <w:link w:val="TextonotaalfinalCar"/>
    <w:rsid w:val="00850BE9"/>
  </w:style>
  <w:style w:type="character" w:customStyle="1" w:styleId="TextonotaalfinalCar">
    <w:name w:val="Texto nota al final Car"/>
    <w:link w:val="Textonotaalfinal"/>
    <w:rsid w:val="00850BE9"/>
    <w:rPr>
      <w:lang w:eastAsia="en-US"/>
    </w:rPr>
  </w:style>
  <w:style w:type="character" w:styleId="Refdenotaalfinal">
    <w:name w:val="endnote reference"/>
    <w:rsid w:val="00850BE9"/>
    <w:rPr>
      <w:vertAlign w:val="superscript"/>
    </w:rPr>
  </w:style>
  <w:style w:type="character" w:styleId="Hipervnculovisitado">
    <w:name w:val="FollowedHyperlink"/>
    <w:basedOn w:val="Fuentedeprrafopredeter"/>
    <w:rsid w:val="00EE2159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rsid w:val="008E110C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rsid w:val="00C93D32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semiHidden/>
    <w:rsid w:val="00A115ED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Prrafodelista">
    <w:name w:val="List Paragraph"/>
    <w:basedOn w:val="Normal"/>
    <w:uiPriority w:val="34"/>
    <w:qFormat/>
    <w:rsid w:val="001E048C"/>
    <w:pPr>
      <w:ind w:left="720"/>
      <w:contextualSpacing/>
    </w:pPr>
  </w:style>
  <w:style w:type="character" w:styleId="Mencinsinresolver">
    <w:name w:val="Unresolved Mention"/>
    <w:basedOn w:val="Fuentedeprrafopredeter"/>
    <w:rsid w:val="00B94B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5B4"/>
    <w:pPr>
      <w:spacing w:before="100" w:beforeAutospacing="1" w:after="100" w:afterAutospacing="1"/>
    </w:pPr>
    <w:rPr>
      <w:sz w:val="24"/>
      <w:szCs w:val="24"/>
      <w:lang w:val="es-UY" w:eastAsia="es-UY"/>
    </w:rPr>
  </w:style>
  <w:style w:type="character" w:customStyle="1" w:styleId="cf01">
    <w:name w:val="cf01"/>
    <w:basedOn w:val="Fuentedeprrafopredeter"/>
    <w:rsid w:val="00DD15B4"/>
    <w:rPr>
      <w:rFonts w:ascii="Segoe UI" w:hAnsi="Segoe UI" w:cs="Segoe UI" w:hint="default"/>
      <w:sz w:val="18"/>
      <w:szCs w:val="18"/>
    </w:rPr>
  </w:style>
  <w:style w:type="character" w:customStyle="1" w:styleId="fontstyle01">
    <w:name w:val="fontstyle01"/>
    <w:basedOn w:val="Fuentedeprrafopredeter"/>
    <w:rsid w:val="001B0029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1B0029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B0029"/>
    <w:rPr>
      <w:rFonts w:ascii="LiberationSans-Bold" w:hAnsi="Liberation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ttapp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Plantillas\WORD\Obligatorio%20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129768F1EEB24591B3D4FE2CC8DF09" ma:contentTypeVersion="8" ma:contentTypeDescription="Crear nuevo documento." ma:contentTypeScope="" ma:versionID="3a968cf7174dfa43669cf9deb5e3bc1f">
  <xsd:schema xmlns:xsd="http://www.w3.org/2001/XMLSchema" xmlns:xs="http://www.w3.org/2001/XMLSchema" xmlns:p="http://schemas.microsoft.com/office/2006/metadata/properties" xmlns:ns2="4bd6ebfb-4346-43b1-9c40-0648c82c6013" targetNamespace="http://schemas.microsoft.com/office/2006/metadata/properties" ma:root="true" ma:fieldsID="8dd781ea9f63a08071f84e8cc0502aa5" ns2:_="">
    <xsd:import namespace="4bd6ebfb-4346-43b1-9c40-0648c82c6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ebfb-4346-43b1-9c40-0648c82c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905D4-8A35-42C4-905A-C24F479A03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41566-E14C-49E1-924B-E1A160AA258D}"/>
</file>

<file path=customXml/itemProps3.xml><?xml version="1.0" encoding="utf-8"?>
<ds:datastoreItem xmlns:ds="http://schemas.openxmlformats.org/officeDocument/2006/customXml" ds:itemID="{B75D4BC2-8707-4103-89C0-E529470586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73BF1-13B2-4D56-80BF-F3B67B3DAAED}">
  <ds:schemaRefs>
    <ds:schemaRef ds:uri="http://schemas.microsoft.com/office/2006/metadata/properties"/>
    <ds:schemaRef ds:uri="http://schemas.microsoft.com/office/infopath/2007/PartnerControls"/>
    <ds:schemaRef ds:uri="36b9e302-2546-4920-8414-1e92c441a251"/>
    <ds:schemaRef ds:uri="8f4d25e5-40b4-495b-a25e-de681d52fb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Obligatorio ID.dot</Template>
  <TotalTime>53</TotalTime>
  <Pages>4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Puntaje máximo:</vt:lpstr>
    </vt:vector>
  </TitlesOfParts>
  <Company>Universidad ORT del Uruguay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Puntaje máximo:</dc:title>
  <dc:subject/>
  <dc:creator>Universidad ORT Uruguay</dc:creator>
  <cp:keywords/>
  <cp:lastModifiedBy>Alvaro Ortas</cp:lastModifiedBy>
  <cp:revision>119</cp:revision>
  <cp:lastPrinted>2013-04-12T22:08:00Z</cp:lastPrinted>
  <dcterms:created xsi:type="dcterms:W3CDTF">2022-08-04T20:15:00Z</dcterms:created>
  <dcterms:modified xsi:type="dcterms:W3CDTF">2023-08-19T20:36:00Z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0x010100FA129768F1EEB24591B3D4FE2CC8DF09</vt:lpwstr>
  </property>
</Properties>
</file>